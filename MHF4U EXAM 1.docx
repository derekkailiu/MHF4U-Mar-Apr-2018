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E39B" w14:textId="55161F36" w:rsidR="00A267D5" w:rsidRDefault="00283C90">
      <w:pPr>
        <w:pStyle w:val="Title"/>
      </w:pPr>
      <w:r>
        <w:t>MHF4U EXAM 1</w:t>
      </w:r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256"/>
        <w:gridCol w:w="2974"/>
        <w:gridCol w:w="450"/>
        <w:gridCol w:w="1046"/>
        <w:gridCol w:w="3634"/>
      </w:tblGrid>
      <w:tr w:rsidR="00A267D5" w14:paraId="12471DF5" w14:textId="77777777" w:rsidTr="00BE566F">
        <w:tc>
          <w:tcPr>
            <w:tcW w:w="1256" w:type="dxa"/>
            <w:vAlign w:val="bottom"/>
          </w:tcPr>
          <w:p w14:paraId="6A098347" w14:textId="77777777" w:rsidR="00A267D5" w:rsidRDefault="00C303EC">
            <w:sdt>
              <w:sdtPr>
                <w:id w:val="653260406"/>
                <w:placeholder>
                  <w:docPart w:val="5C834919EC844BDB8F6E3FD7E43ECDA2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Instructor</w:t>
                </w:r>
              </w:sdtContent>
            </w:sdt>
            <w:r w:rsidR="005D3159">
              <w:t>:</w:t>
            </w:r>
          </w:p>
        </w:tc>
        <w:tc>
          <w:tcPr>
            <w:tcW w:w="2974" w:type="dxa"/>
            <w:vAlign w:val="bottom"/>
          </w:tcPr>
          <w:p w14:paraId="09FE300F" w14:textId="4FEC62CC" w:rsidR="00A267D5" w:rsidRDefault="00283C90">
            <w:r>
              <w:t>K.</w:t>
            </w:r>
            <w:r w:rsidR="0098061A">
              <w:t>LIU</w:t>
            </w:r>
          </w:p>
        </w:tc>
        <w:tc>
          <w:tcPr>
            <w:tcW w:w="450" w:type="dxa"/>
            <w:vAlign w:val="bottom"/>
          </w:tcPr>
          <w:p w14:paraId="77866D30" w14:textId="77777777" w:rsidR="00A267D5" w:rsidRDefault="00A267D5"/>
        </w:tc>
        <w:tc>
          <w:tcPr>
            <w:tcW w:w="1046" w:type="dxa"/>
            <w:vAlign w:val="bottom"/>
          </w:tcPr>
          <w:p w14:paraId="7B17BE0C" w14:textId="77777777" w:rsidR="00A267D5" w:rsidRDefault="00C303EC">
            <w:sdt>
              <w:sdtPr>
                <w:id w:val="1984341151"/>
                <w:placeholder>
                  <w:docPart w:val="8AC57A2C59424EA39EBDBD2652F4FC64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Name</w:t>
                </w:r>
              </w:sdtContent>
            </w:sdt>
            <w:r w:rsidR="005D3159">
              <w:t>:</w:t>
            </w:r>
          </w:p>
        </w:tc>
        <w:tc>
          <w:tcPr>
            <w:tcW w:w="3634" w:type="dxa"/>
            <w:tcBorders>
              <w:bottom w:val="single" w:sz="4" w:space="0" w:color="auto"/>
            </w:tcBorders>
            <w:vAlign w:val="bottom"/>
          </w:tcPr>
          <w:p w14:paraId="58E2DD0D" w14:textId="30468E02" w:rsidR="00A267D5" w:rsidRDefault="00A267D5"/>
        </w:tc>
      </w:tr>
      <w:tr w:rsidR="00A267D5" w14:paraId="032D349C" w14:textId="77777777" w:rsidTr="00BE566F">
        <w:tc>
          <w:tcPr>
            <w:tcW w:w="1256" w:type="dxa"/>
            <w:vAlign w:val="bottom"/>
          </w:tcPr>
          <w:p w14:paraId="4D54F880" w14:textId="77777777" w:rsidR="00A267D5" w:rsidRDefault="00C303EC">
            <w:sdt>
              <w:sdtPr>
                <w:id w:val="-39515493"/>
                <w:placeholder>
                  <w:docPart w:val="4F8C5AFD51584ECCA6AD6E537F349F32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Results</w:t>
                </w:r>
              </w:sdtContent>
            </w:sdt>
            <w:r w:rsidR="005D3159">
              <w:t>: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14:paraId="4FCE1EB1" w14:textId="1EA79D0B" w:rsidR="00A267D5" w:rsidRDefault="00C3207F">
            <w:r>
              <w:t xml:space="preserve">                              /50</w:t>
            </w:r>
          </w:p>
        </w:tc>
        <w:tc>
          <w:tcPr>
            <w:tcW w:w="450" w:type="dxa"/>
            <w:vAlign w:val="bottom"/>
          </w:tcPr>
          <w:p w14:paraId="317C3E20" w14:textId="77777777" w:rsidR="00A267D5" w:rsidRDefault="00A267D5"/>
        </w:tc>
        <w:tc>
          <w:tcPr>
            <w:tcW w:w="1046" w:type="dxa"/>
            <w:vAlign w:val="bottom"/>
          </w:tcPr>
          <w:p w14:paraId="06681297" w14:textId="77777777" w:rsidR="00A267D5" w:rsidRDefault="00C303EC">
            <w:sdt>
              <w:sdtPr>
                <w:id w:val="449984559"/>
                <w:placeholder>
                  <w:docPart w:val="4414BA971F014B768C21C9E37FE0038A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Class</w:t>
                </w:r>
              </w:sdtContent>
            </w:sdt>
            <w:r w:rsidR="005D3159"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9DF0D6" w14:textId="28032EC6" w:rsidR="00A267D5" w:rsidRDefault="00A267D5"/>
        </w:tc>
      </w:tr>
      <w:tr w:rsidR="00A267D5" w14:paraId="06D28185" w14:textId="77777777" w:rsidTr="00BE566F">
        <w:tc>
          <w:tcPr>
            <w:tcW w:w="1256" w:type="dxa"/>
            <w:vAlign w:val="bottom"/>
          </w:tcPr>
          <w:p w14:paraId="14489E6F" w14:textId="77777777" w:rsidR="00A267D5" w:rsidRDefault="00A267D5"/>
        </w:tc>
        <w:tc>
          <w:tcPr>
            <w:tcW w:w="2974" w:type="dxa"/>
            <w:vAlign w:val="bottom"/>
          </w:tcPr>
          <w:p w14:paraId="40F2B941" w14:textId="77777777" w:rsidR="00A267D5" w:rsidRDefault="00A267D5"/>
        </w:tc>
        <w:tc>
          <w:tcPr>
            <w:tcW w:w="450" w:type="dxa"/>
            <w:vAlign w:val="bottom"/>
          </w:tcPr>
          <w:p w14:paraId="3AB9BD8B" w14:textId="77777777" w:rsidR="00A267D5" w:rsidRDefault="00A267D5"/>
        </w:tc>
        <w:tc>
          <w:tcPr>
            <w:tcW w:w="1046" w:type="dxa"/>
            <w:vAlign w:val="bottom"/>
          </w:tcPr>
          <w:p w14:paraId="02A9498D" w14:textId="77777777" w:rsidR="00A267D5" w:rsidRDefault="00C303EC">
            <w:sdt>
              <w:sdtPr>
                <w:id w:val="-1231453726"/>
                <w:placeholder>
                  <w:docPart w:val="A785FCC0DB5F4E34A0C1946E69377D7D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Date</w:t>
                </w:r>
              </w:sdtContent>
            </w:sdt>
            <w:r w:rsidR="005D3159"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7767B6" w14:textId="0AF7C509" w:rsidR="00A267D5" w:rsidRDefault="00A267D5">
            <w:bookmarkStart w:id="0" w:name="_GoBack"/>
            <w:bookmarkEnd w:id="0"/>
          </w:p>
        </w:tc>
      </w:tr>
    </w:tbl>
    <w:p w14:paraId="54BF91F9" w14:textId="290DF252" w:rsidR="00A267D5" w:rsidRDefault="00C3207F">
      <w:pPr>
        <w:pStyle w:val="Instructions"/>
      </w:pPr>
      <w:r>
        <w:t>Write the answer AND the steps. Full marks will only be given to answers with steps written.</w:t>
      </w:r>
      <w:r>
        <w:br/>
        <w:t>Only scientific calculators are allowed.</w:t>
      </w:r>
    </w:p>
    <w:p w14:paraId="040F0527" w14:textId="72ACDCE9" w:rsidR="007D72CA" w:rsidRDefault="007D72CA" w:rsidP="00902519">
      <w:pPr>
        <w:pStyle w:val="Question"/>
      </w:pPr>
      <w:r>
        <w:t xml:space="preserve">Rewrite the expressions in Factored </w:t>
      </w:r>
      <w:proofErr w:type="gramStart"/>
      <w:r>
        <w:t>Form(</w:t>
      </w:r>
      <w:proofErr w:type="gramEnd"/>
      <w:r>
        <w:t>8 marks):</w:t>
      </w:r>
    </w:p>
    <w:p w14:paraId="1050DC66" w14:textId="26166269" w:rsidR="007D72CA" w:rsidRDefault="007D72CA" w:rsidP="007D72CA">
      <w:pPr>
        <w:pStyle w:val="Answ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-x-56</m:t>
        </m:r>
      </m:oMath>
    </w:p>
    <w:p w14:paraId="43CA24BF" w14:textId="221E9AF9" w:rsidR="007D72CA" w:rsidRDefault="007D72CA" w:rsidP="007D72CA">
      <w:pPr>
        <w:pStyle w:val="Question"/>
        <w:numPr>
          <w:ilvl w:val="0"/>
          <w:numId w:val="0"/>
        </w:numPr>
        <w:ind w:left="360" w:hanging="360"/>
      </w:pPr>
    </w:p>
    <w:p w14:paraId="0B2C193A" w14:textId="35D08696" w:rsidR="007D72CA" w:rsidRDefault="007D72CA" w:rsidP="007D72CA">
      <w:pPr>
        <w:pStyle w:val="Question"/>
        <w:numPr>
          <w:ilvl w:val="0"/>
          <w:numId w:val="0"/>
        </w:numPr>
        <w:ind w:left="360" w:hanging="360"/>
      </w:pPr>
    </w:p>
    <w:p w14:paraId="1BC7EB08" w14:textId="6BC8C75C" w:rsidR="007D72CA" w:rsidRPr="007D72CA" w:rsidRDefault="007D72CA" w:rsidP="007D72CA">
      <w:pPr>
        <w:pStyle w:val="Answer"/>
        <w:rPr>
          <w:rFonts w:eastAsia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+20x+91</m:t>
        </m:r>
      </m:oMath>
    </w:p>
    <w:p w14:paraId="1094FB3A" w14:textId="25C99783" w:rsidR="007D72CA" w:rsidRDefault="007D72CA" w:rsidP="007D72CA">
      <w:pPr>
        <w:pStyle w:val="Question"/>
        <w:numPr>
          <w:ilvl w:val="0"/>
          <w:numId w:val="0"/>
        </w:numPr>
        <w:ind w:left="360" w:hanging="360"/>
      </w:pPr>
    </w:p>
    <w:p w14:paraId="4F61CE88" w14:textId="763D088D" w:rsidR="007D72CA" w:rsidRDefault="007D72CA" w:rsidP="007D72CA">
      <w:pPr>
        <w:pStyle w:val="Question"/>
        <w:numPr>
          <w:ilvl w:val="0"/>
          <w:numId w:val="0"/>
        </w:numPr>
        <w:ind w:left="360" w:hanging="360"/>
      </w:pPr>
    </w:p>
    <w:p w14:paraId="1E7DFE90" w14:textId="4BAED8FA" w:rsidR="007D72CA" w:rsidRDefault="007D72CA" w:rsidP="007D72CA">
      <w:pPr>
        <w:pStyle w:val="Answer"/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-14x-5</m:t>
        </m:r>
      </m:oMath>
    </w:p>
    <w:p w14:paraId="0DC6C24B" w14:textId="152F23A0" w:rsidR="007D72CA" w:rsidRDefault="007D72CA" w:rsidP="007D72CA">
      <w:pPr>
        <w:pStyle w:val="Question"/>
        <w:numPr>
          <w:ilvl w:val="0"/>
          <w:numId w:val="0"/>
        </w:numPr>
        <w:ind w:left="360" w:hanging="360"/>
      </w:pPr>
    </w:p>
    <w:p w14:paraId="4C765FCE" w14:textId="744641E4" w:rsidR="007D72CA" w:rsidRDefault="007D72CA" w:rsidP="007D72CA">
      <w:pPr>
        <w:pStyle w:val="Question"/>
        <w:numPr>
          <w:ilvl w:val="0"/>
          <w:numId w:val="0"/>
        </w:numPr>
        <w:ind w:left="360" w:hanging="360"/>
      </w:pPr>
    </w:p>
    <w:p w14:paraId="465AC2C9" w14:textId="50583240" w:rsidR="007D72CA" w:rsidRDefault="007D72CA" w:rsidP="007D72CA">
      <w:pPr>
        <w:pStyle w:val="Answer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-8x-5</m:t>
        </m:r>
      </m:oMath>
    </w:p>
    <w:p w14:paraId="628C9C5C" w14:textId="1E9C6C55" w:rsidR="007D72CA" w:rsidRDefault="007D72CA" w:rsidP="007D72CA">
      <w:pPr>
        <w:pStyle w:val="Question"/>
        <w:numPr>
          <w:ilvl w:val="0"/>
          <w:numId w:val="0"/>
        </w:numPr>
        <w:ind w:left="360" w:hanging="360"/>
      </w:pPr>
    </w:p>
    <w:p w14:paraId="71F4C454" w14:textId="77777777" w:rsidR="007D72CA" w:rsidRPr="007D72CA" w:rsidRDefault="007D72CA" w:rsidP="007D72CA">
      <w:pPr>
        <w:pStyle w:val="Question"/>
        <w:numPr>
          <w:ilvl w:val="0"/>
          <w:numId w:val="0"/>
        </w:numPr>
        <w:ind w:left="360" w:hanging="360"/>
      </w:pPr>
    </w:p>
    <w:p w14:paraId="27075486" w14:textId="33C93809" w:rsidR="00902519" w:rsidRPr="00902519" w:rsidRDefault="00902519" w:rsidP="00902519">
      <w:pPr>
        <w:pStyle w:val="Question"/>
      </w:pPr>
      <w:r>
        <w:t xml:space="preserve">State the </w:t>
      </w:r>
      <w:r w:rsidR="0054259A">
        <w:t>degree,</w:t>
      </w:r>
      <w:r>
        <w:t xml:space="preserve"> leading coefficient, </w:t>
      </w:r>
      <w:r w:rsidR="0054259A">
        <w:t xml:space="preserve">Even/Odd, End </w:t>
      </w:r>
      <w:r w:rsidR="007130BD">
        <w:t>Behaviors</w:t>
      </w:r>
      <w:r w:rsidR="0054259A">
        <w:t xml:space="preserve">, </w:t>
      </w:r>
      <w:r w:rsidR="007130BD">
        <w:t xml:space="preserve">and </w:t>
      </w:r>
      <w:r w:rsidR="0054259A">
        <w:t>number of turning points</w:t>
      </w:r>
      <w:r>
        <w:t xml:space="preserve"> of the polynomial for the function</w:t>
      </w:r>
      <w:r w:rsidR="007D72CA">
        <w:t xml:space="preserve"> (9 marks)</w:t>
      </w:r>
    </w:p>
    <w:p w14:paraId="2917C83D" w14:textId="029C2368" w:rsidR="00902519" w:rsidRDefault="00902519" w:rsidP="00902519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3B06FCF6" w14:textId="064C23B0" w:rsidR="00902519" w:rsidRDefault="00902519" w:rsidP="0054259A">
      <w:pPr>
        <w:pStyle w:val="Answer"/>
        <w:numPr>
          <w:ilvl w:val="0"/>
          <w:numId w:val="0"/>
        </w:numPr>
      </w:pPr>
    </w:p>
    <w:p w14:paraId="3201BCDA" w14:textId="07B6CD97" w:rsidR="0054259A" w:rsidRDefault="0054259A" w:rsidP="0054259A">
      <w:pPr>
        <w:pStyle w:val="Answer"/>
        <w:numPr>
          <w:ilvl w:val="0"/>
          <w:numId w:val="0"/>
        </w:numPr>
      </w:pPr>
    </w:p>
    <w:p w14:paraId="0AF9DDE5" w14:textId="2EC24AF9" w:rsidR="0054259A" w:rsidRDefault="0054259A" w:rsidP="0054259A">
      <w:pPr>
        <w:pStyle w:val="Answer"/>
        <w:numPr>
          <w:ilvl w:val="0"/>
          <w:numId w:val="0"/>
        </w:numPr>
      </w:pPr>
    </w:p>
    <w:p w14:paraId="6EC2EF72" w14:textId="4768E312" w:rsidR="0054259A" w:rsidRDefault="0054259A" w:rsidP="0054259A">
      <w:pPr>
        <w:pStyle w:val="Answer"/>
        <w:numPr>
          <w:ilvl w:val="0"/>
          <w:numId w:val="0"/>
        </w:numPr>
      </w:pPr>
    </w:p>
    <w:p w14:paraId="1DDC10B8" w14:textId="1E7A1AE4" w:rsidR="0054259A" w:rsidRDefault="0054259A" w:rsidP="0054259A">
      <w:pPr>
        <w:pStyle w:val="Answer"/>
        <w:numPr>
          <w:ilvl w:val="0"/>
          <w:numId w:val="0"/>
        </w:numPr>
      </w:pPr>
    </w:p>
    <w:p w14:paraId="4D667192" w14:textId="6E1FD896" w:rsidR="0054259A" w:rsidRDefault="0054259A" w:rsidP="0054259A">
      <w:pPr>
        <w:pStyle w:val="Answer"/>
        <w:numPr>
          <w:ilvl w:val="0"/>
          <w:numId w:val="0"/>
        </w:numPr>
      </w:pPr>
    </w:p>
    <w:p w14:paraId="56C4D792" w14:textId="588ED73A" w:rsidR="0054259A" w:rsidRDefault="0054259A" w:rsidP="0054259A">
      <w:pPr>
        <w:pStyle w:val="Answer"/>
        <w:numPr>
          <w:ilvl w:val="0"/>
          <w:numId w:val="0"/>
        </w:numPr>
      </w:pPr>
    </w:p>
    <w:p w14:paraId="7AE3A814" w14:textId="00739661" w:rsidR="0054259A" w:rsidRDefault="0054259A" w:rsidP="0054259A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D5CBCCF" w14:textId="634DC79D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39EFB6F7" w14:textId="3C4AEEE8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21BC1792" w14:textId="47E0F4FC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1C234330" w14:textId="0FD54189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033FE7FC" w14:textId="45B35F66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0D5FB662" w14:textId="2BE48E6B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7A3856EA" w14:textId="5E6B4A1D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55072528" w14:textId="0E295B95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63AB13C1" w14:textId="3521CEE5" w:rsidR="0054259A" w:rsidRDefault="0054259A" w:rsidP="0054259A">
      <w:pPr>
        <w:pStyle w:val="Answer"/>
        <w:numPr>
          <w:ilvl w:val="0"/>
          <w:numId w:val="0"/>
        </w:numPr>
        <w:ind w:left="720"/>
      </w:pPr>
    </w:p>
    <w:p w14:paraId="6D0B03BA" w14:textId="362D073E" w:rsidR="0054259A" w:rsidRDefault="0054259A" w:rsidP="0054259A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DE520EE" w14:textId="4F004C6C" w:rsidR="0054259A" w:rsidRDefault="0054259A" w:rsidP="0054259A">
      <w:pPr>
        <w:pStyle w:val="Question"/>
        <w:numPr>
          <w:ilvl w:val="0"/>
          <w:numId w:val="0"/>
        </w:numPr>
      </w:pPr>
    </w:p>
    <w:p w14:paraId="5980A200" w14:textId="36D3C0E1" w:rsidR="0054259A" w:rsidRDefault="0054259A" w:rsidP="0054259A">
      <w:pPr>
        <w:pStyle w:val="Question"/>
        <w:numPr>
          <w:ilvl w:val="0"/>
          <w:numId w:val="0"/>
        </w:numPr>
      </w:pPr>
    </w:p>
    <w:p w14:paraId="749B3A46" w14:textId="021774A9" w:rsidR="0054259A" w:rsidRDefault="0054259A" w:rsidP="0054259A">
      <w:pPr>
        <w:pStyle w:val="Question"/>
        <w:numPr>
          <w:ilvl w:val="0"/>
          <w:numId w:val="0"/>
        </w:numPr>
      </w:pPr>
    </w:p>
    <w:p w14:paraId="58E33A28" w14:textId="003DEF5E" w:rsidR="0054259A" w:rsidRDefault="0054259A" w:rsidP="0054259A">
      <w:pPr>
        <w:pStyle w:val="Question"/>
        <w:numPr>
          <w:ilvl w:val="0"/>
          <w:numId w:val="0"/>
        </w:numPr>
        <w:ind w:left="360" w:hanging="360"/>
      </w:pPr>
    </w:p>
    <w:p w14:paraId="63149F2C" w14:textId="292B3367" w:rsidR="0054259A" w:rsidRDefault="0054259A" w:rsidP="0054259A">
      <w:pPr>
        <w:pStyle w:val="Question"/>
        <w:numPr>
          <w:ilvl w:val="0"/>
          <w:numId w:val="0"/>
        </w:numPr>
        <w:ind w:left="360" w:hanging="360"/>
      </w:pPr>
    </w:p>
    <w:p w14:paraId="795FC52A" w14:textId="2D229FA5" w:rsidR="0054259A" w:rsidRDefault="0054259A" w:rsidP="0054259A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+4x)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(x-6)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4535103" w14:textId="5F2335E2" w:rsidR="008A67BF" w:rsidRDefault="008A67BF" w:rsidP="008A67BF">
      <w:pPr>
        <w:pStyle w:val="Question"/>
        <w:numPr>
          <w:ilvl w:val="0"/>
          <w:numId w:val="0"/>
        </w:numPr>
        <w:ind w:left="360" w:hanging="360"/>
      </w:pPr>
    </w:p>
    <w:p w14:paraId="64D700BB" w14:textId="2743F9C6" w:rsidR="008A67BF" w:rsidRDefault="008A67BF" w:rsidP="008A67BF">
      <w:pPr>
        <w:pStyle w:val="Question"/>
        <w:numPr>
          <w:ilvl w:val="0"/>
          <w:numId w:val="0"/>
        </w:numPr>
        <w:ind w:left="360" w:hanging="360"/>
      </w:pPr>
    </w:p>
    <w:p w14:paraId="75D1F3B9" w14:textId="127FF566" w:rsidR="008A67BF" w:rsidRDefault="008A67BF" w:rsidP="008A67BF">
      <w:pPr>
        <w:pStyle w:val="Question"/>
        <w:numPr>
          <w:ilvl w:val="0"/>
          <w:numId w:val="0"/>
        </w:numPr>
        <w:ind w:left="360" w:hanging="360"/>
      </w:pPr>
    </w:p>
    <w:p w14:paraId="51F600D4" w14:textId="658A9663" w:rsidR="008A67BF" w:rsidRDefault="008A67BF" w:rsidP="008A67BF">
      <w:pPr>
        <w:pStyle w:val="Question"/>
        <w:numPr>
          <w:ilvl w:val="0"/>
          <w:numId w:val="0"/>
        </w:numPr>
        <w:ind w:left="360" w:hanging="360"/>
      </w:pPr>
    </w:p>
    <w:p w14:paraId="10B837D9" w14:textId="77777777" w:rsidR="008A67BF" w:rsidRDefault="008A67BF" w:rsidP="008A67BF">
      <w:pPr>
        <w:pStyle w:val="Question"/>
        <w:numPr>
          <w:ilvl w:val="0"/>
          <w:numId w:val="0"/>
        </w:numPr>
        <w:ind w:left="360" w:hanging="360"/>
      </w:pPr>
    </w:p>
    <w:p w14:paraId="46B11226" w14:textId="535F10FC" w:rsidR="008A67BF" w:rsidRDefault="008A67BF" w:rsidP="008A67BF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-16)(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-4)</m:t>
        </m:r>
      </m:oMath>
    </w:p>
    <w:p w14:paraId="44B51E56" w14:textId="1B305E94" w:rsidR="007130BD" w:rsidRDefault="007130BD" w:rsidP="007130BD">
      <w:pPr>
        <w:pStyle w:val="Question"/>
      </w:pPr>
      <w:r>
        <w:lastRenderedPageBreak/>
        <w:t xml:space="preserve">For the functions in the previous questions, Sketch a possible graph of each functions. Clearly indicate the x-intercepts and y-intercepts. </w:t>
      </w:r>
      <w:r w:rsidR="007D72CA">
        <w:t>(9 marks)</w:t>
      </w:r>
    </w:p>
    <w:p w14:paraId="50E08DA7" w14:textId="51A72AE4" w:rsidR="007130BD" w:rsidRDefault="007130BD" w:rsidP="007130BD">
      <w:pPr>
        <w:pStyle w:val="Question"/>
        <w:numPr>
          <w:ilvl w:val="0"/>
          <w:numId w:val="0"/>
        </w:numPr>
        <w:ind w:left="360" w:hanging="360"/>
      </w:pPr>
    </w:p>
    <w:p w14:paraId="152543E6" w14:textId="51AA8494" w:rsidR="007130BD" w:rsidRDefault="007130BD" w:rsidP="007130BD">
      <w:pPr>
        <w:pStyle w:val="Question"/>
        <w:numPr>
          <w:ilvl w:val="0"/>
          <w:numId w:val="0"/>
        </w:numPr>
        <w:ind w:left="360" w:hanging="360"/>
      </w:pPr>
    </w:p>
    <w:p w14:paraId="15ACFA2F" w14:textId="77777777" w:rsidR="007130BD" w:rsidRDefault="007130BD" w:rsidP="007130BD">
      <w:pPr>
        <w:pStyle w:val="Question"/>
        <w:numPr>
          <w:ilvl w:val="0"/>
          <w:numId w:val="0"/>
        </w:numPr>
        <w:ind w:left="360" w:hanging="360"/>
      </w:pPr>
    </w:p>
    <w:p w14:paraId="31838C54" w14:textId="1EAB4B3C" w:rsidR="007130BD" w:rsidRDefault="007130BD" w:rsidP="007130BD">
      <w:pPr>
        <w:pStyle w:val="Question"/>
        <w:numPr>
          <w:ilvl w:val="0"/>
          <w:numId w:val="0"/>
        </w:numPr>
        <w:ind w:left="360" w:hanging="360"/>
      </w:pPr>
    </w:p>
    <w:p w14:paraId="2C71F2AC" w14:textId="77777777" w:rsidR="007130BD" w:rsidRDefault="007130BD" w:rsidP="007130BD">
      <w:pPr>
        <w:pStyle w:val="Question"/>
        <w:numPr>
          <w:ilvl w:val="0"/>
          <w:numId w:val="0"/>
        </w:numPr>
        <w:ind w:left="360" w:hanging="360"/>
      </w:pPr>
    </w:p>
    <w:p w14:paraId="7988147A" w14:textId="74868E3E" w:rsidR="00902519" w:rsidRDefault="00902519" w:rsidP="00902519">
      <w:pPr>
        <w:pStyle w:val="Question"/>
        <w:numPr>
          <w:ilvl w:val="0"/>
          <w:numId w:val="0"/>
        </w:numPr>
        <w:ind w:left="360" w:hanging="360"/>
      </w:pPr>
    </w:p>
    <w:p w14:paraId="690BDF86" w14:textId="078B1364" w:rsidR="00902519" w:rsidRDefault="00902519" w:rsidP="00902519">
      <w:pPr>
        <w:pStyle w:val="Question"/>
        <w:numPr>
          <w:ilvl w:val="0"/>
          <w:numId w:val="0"/>
        </w:numPr>
        <w:ind w:left="360" w:hanging="360"/>
      </w:pPr>
    </w:p>
    <w:p w14:paraId="7D739288" w14:textId="55C955E1" w:rsidR="00902519" w:rsidRDefault="00902519" w:rsidP="00902519">
      <w:pPr>
        <w:pStyle w:val="Question"/>
        <w:numPr>
          <w:ilvl w:val="0"/>
          <w:numId w:val="0"/>
        </w:numPr>
        <w:ind w:left="360" w:hanging="360"/>
      </w:pPr>
    </w:p>
    <w:p w14:paraId="27F076ED" w14:textId="7F200C94" w:rsidR="00902519" w:rsidRDefault="00902519" w:rsidP="00902519">
      <w:pPr>
        <w:pStyle w:val="Question"/>
        <w:numPr>
          <w:ilvl w:val="0"/>
          <w:numId w:val="0"/>
        </w:numPr>
        <w:ind w:left="360" w:hanging="360"/>
      </w:pPr>
    </w:p>
    <w:p w14:paraId="0B8F90A4" w14:textId="1DAC9542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00E6C8DE" w14:textId="30B48F7E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19F19A03" w14:textId="64AE1DC5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06B90B5D" w14:textId="03F5A317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017E5498" w14:textId="667FF746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563E3124" w14:textId="2AF008EC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55930D37" w14:textId="056EDBC3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08F18715" w14:textId="34D7EFCB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5B171D4E" w14:textId="20CC1C05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515BA7C2" w14:textId="443FA34E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5868BB68" w14:textId="44EA56FA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6D17989F" w14:textId="3D4709DE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69525819" w14:textId="170A97BE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0C6C13A4" w14:textId="293A3639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393EF2A9" w14:textId="3EF021F3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1D5337FA" w14:textId="1C973D5A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71195CC4" w14:textId="7508B872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6A98E752" w14:textId="06EF2303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1F1EE4FC" w14:textId="7F43688A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580E83E5" w14:textId="3FE6DB82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167FD29C" w14:textId="40BF6FFB" w:rsidR="007130BD" w:rsidRDefault="007130BD" w:rsidP="00902519">
      <w:pPr>
        <w:pStyle w:val="Question"/>
        <w:numPr>
          <w:ilvl w:val="0"/>
          <w:numId w:val="0"/>
        </w:numPr>
        <w:ind w:left="360" w:hanging="360"/>
      </w:pPr>
    </w:p>
    <w:p w14:paraId="6C9D46F9" w14:textId="5BBE8217" w:rsidR="00BE566F" w:rsidRDefault="00BE566F" w:rsidP="00D15012">
      <w:pPr>
        <w:pStyle w:val="Answer"/>
        <w:numPr>
          <w:ilvl w:val="0"/>
          <w:numId w:val="0"/>
        </w:numPr>
        <w:rPr>
          <w:rFonts w:eastAsia="Times New Roman"/>
          <w:szCs w:val="24"/>
        </w:rPr>
      </w:pPr>
    </w:p>
    <w:p w14:paraId="36918945" w14:textId="084BEF8A" w:rsidR="00D15012" w:rsidRDefault="00D15012" w:rsidP="00D15012">
      <w:pPr>
        <w:pStyle w:val="Answer"/>
        <w:numPr>
          <w:ilvl w:val="0"/>
          <w:numId w:val="0"/>
        </w:numPr>
      </w:pPr>
    </w:p>
    <w:p w14:paraId="643141F2" w14:textId="50BBBF53" w:rsidR="00D15012" w:rsidRDefault="00D15012" w:rsidP="00D15012">
      <w:pPr>
        <w:pStyle w:val="Answer"/>
        <w:numPr>
          <w:ilvl w:val="0"/>
          <w:numId w:val="0"/>
        </w:numPr>
      </w:pPr>
    </w:p>
    <w:p w14:paraId="4DA7A7E5" w14:textId="69576452" w:rsidR="00D15012" w:rsidRDefault="00D15012" w:rsidP="00D15012">
      <w:pPr>
        <w:pStyle w:val="Question"/>
      </w:pPr>
      <w:r>
        <w:lastRenderedPageBreak/>
        <w:t xml:space="preserve">Find the average rate of change of the function </w:t>
      </w:r>
      <m:oMath>
        <m:r>
          <w:rPr>
            <w:rFonts w:ascii="Cambria Math" w:hAnsi="Cambria Math"/>
          </w:rPr>
          <m:t>f</m:t>
        </m:r>
      </m:oMath>
      <w:r>
        <w:t xml:space="preserve"> over the given </w:t>
      </w:r>
      <w:proofErr w:type="gramStart"/>
      <w:r w:rsidR="00C3207F">
        <w:t>interval(</w:t>
      </w:r>
      <w:proofErr w:type="gramEnd"/>
      <w:r w:rsidR="00C3207F">
        <w:t>8</w:t>
      </w:r>
      <w:r w:rsidR="007D72CA">
        <w:t xml:space="preserve"> marks)</w:t>
      </w:r>
      <w:r>
        <w:t>.</w:t>
      </w:r>
    </w:p>
    <w:p w14:paraId="0A888DA9" w14:textId="54381E1A" w:rsidR="00D15012" w:rsidRDefault="00D15012" w:rsidP="00D15012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[0,2]</m:t>
        </m:r>
      </m:oMath>
      <w:r w:rsidR="007D72CA">
        <w:t xml:space="preserve"> </w:t>
      </w:r>
    </w:p>
    <w:p w14:paraId="76110F10" w14:textId="48296926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77B3C180" w14:textId="46133E84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6B5220E5" w14:textId="48C4F451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46DD9C78" w14:textId="3EC887A7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2E08E643" w14:textId="267674F4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29717B99" w14:textId="3386CC04" w:rsidR="00D15012" w:rsidRDefault="00D15012" w:rsidP="00D15012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-5x+6, [-1.4]</m:t>
        </m:r>
      </m:oMath>
    </w:p>
    <w:p w14:paraId="554D8CD2" w14:textId="1635789C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1C60C866" w14:textId="47F4AEB8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10DFB57E" w14:textId="714264C8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1B214DD6" w14:textId="67B3C3E9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766FB22F" w14:textId="3613AE89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2C1B822E" w14:textId="07DA3FCC" w:rsidR="00D15012" w:rsidRDefault="00D15012" w:rsidP="00D15012">
      <w:pPr>
        <w:pStyle w:val="Answ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-5x+1, [-1,3]</m:t>
        </m:r>
      </m:oMath>
    </w:p>
    <w:p w14:paraId="5ACE39F8" w14:textId="295CA084" w:rsidR="00D15012" w:rsidRDefault="00D15012" w:rsidP="00D15012">
      <w:pPr>
        <w:pStyle w:val="Question"/>
        <w:numPr>
          <w:ilvl w:val="0"/>
          <w:numId w:val="0"/>
        </w:numPr>
        <w:ind w:left="1080" w:hanging="360"/>
      </w:pPr>
      <w:r>
        <w:lastRenderedPageBreak/>
        <w:t>d.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-5x</m:t>
            </m:r>
          </m:e>
        </m:rad>
        <m:r>
          <w:rPr>
            <w:rFonts w:ascii="Cambria Math" w:hAnsi="Cambria Math"/>
          </w:rPr>
          <m:t>,[0,3]</m:t>
        </m:r>
      </m:oMath>
    </w:p>
    <w:p w14:paraId="2550FBC9" w14:textId="2ED824A4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350265A8" w14:textId="3802B775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5B44E865" w14:textId="6186B341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0797B383" w14:textId="61CE5578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43B1D53A" w14:textId="184DFCD9" w:rsidR="00D15012" w:rsidRDefault="00D15012" w:rsidP="00D15012">
      <w:pPr>
        <w:pStyle w:val="Question"/>
        <w:numPr>
          <w:ilvl w:val="0"/>
          <w:numId w:val="0"/>
        </w:numPr>
        <w:ind w:left="360" w:hanging="360"/>
      </w:pPr>
    </w:p>
    <w:p w14:paraId="02E9BE18" w14:textId="71E3C78F" w:rsidR="00D15012" w:rsidRDefault="008B7807" w:rsidP="008B7807">
      <w:pPr>
        <w:pStyle w:val="Question"/>
      </w:pPr>
      <w:r>
        <w:t xml:space="preserve">The displacement, s, in </w:t>
      </w:r>
      <w:proofErr w:type="spellStart"/>
      <w:r>
        <w:t>metres</w:t>
      </w:r>
      <w:proofErr w:type="spellEnd"/>
      <w:r>
        <w:t xml:space="preserve">, of a particle moving back and forth </w:t>
      </w:r>
      <w:r w:rsidR="00647233">
        <w:t xml:space="preserve">in a straight line can be modeled by the function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-10t+13</m:t>
        </m:r>
      </m:oMath>
      <w:r w:rsidR="00647233">
        <w:t xml:space="preserve">. </w:t>
      </w:r>
      <m:oMath>
        <m:r>
          <w:rPr>
            <w:rFonts w:ascii="Cambria Math" w:hAnsi="Cambria Math"/>
          </w:rPr>
          <m:t>t</m:t>
        </m:r>
      </m:oMath>
      <w:r w:rsidR="00647233">
        <w:t xml:space="preserve"> is measured in seconds.</w:t>
      </w:r>
    </w:p>
    <w:p w14:paraId="4A6BBC13" w14:textId="1F22499A" w:rsidR="00647233" w:rsidRDefault="000A1D4A" w:rsidP="000A1D4A">
      <w:pPr>
        <w:pStyle w:val="Answer"/>
        <w:numPr>
          <w:ilvl w:val="0"/>
          <w:numId w:val="0"/>
        </w:numPr>
      </w:pPr>
      <w:r>
        <w:t xml:space="preserve">      </w:t>
      </w:r>
      <w:r w:rsidR="00647233">
        <w:t>Find the average rate of change of the distance with respect to time from 1s to 4</w:t>
      </w:r>
      <w:r w:rsidR="00C3207F">
        <w:t>s (</w:t>
      </w:r>
      <w:r w:rsidR="007D72CA">
        <w:t>3 marks)</w:t>
      </w:r>
      <w:r>
        <w:t>.</w:t>
      </w:r>
      <w:r w:rsidR="007D72CA">
        <w:t xml:space="preserve"> </w:t>
      </w:r>
    </w:p>
    <w:p w14:paraId="0F22665D" w14:textId="35BDA460" w:rsidR="000A1D4A" w:rsidRDefault="000A1D4A" w:rsidP="000A1D4A">
      <w:pPr>
        <w:pStyle w:val="Answer"/>
        <w:numPr>
          <w:ilvl w:val="0"/>
          <w:numId w:val="0"/>
        </w:numPr>
      </w:pPr>
    </w:p>
    <w:p w14:paraId="4757BF41" w14:textId="0C510C4A" w:rsidR="000A1D4A" w:rsidRDefault="000A1D4A" w:rsidP="000A1D4A">
      <w:pPr>
        <w:pStyle w:val="Answer"/>
        <w:numPr>
          <w:ilvl w:val="0"/>
          <w:numId w:val="0"/>
        </w:numPr>
      </w:pPr>
    </w:p>
    <w:p w14:paraId="1C512709" w14:textId="705347ED" w:rsidR="000A1D4A" w:rsidRDefault="000A1D4A" w:rsidP="000A1D4A">
      <w:pPr>
        <w:pStyle w:val="Answer"/>
        <w:numPr>
          <w:ilvl w:val="0"/>
          <w:numId w:val="0"/>
        </w:numPr>
      </w:pPr>
    </w:p>
    <w:p w14:paraId="45FB5020" w14:textId="553DAD5F" w:rsidR="000A1D4A" w:rsidRDefault="000A1D4A" w:rsidP="000A1D4A">
      <w:pPr>
        <w:pStyle w:val="Answer"/>
        <w:numPr>
          <w:ilvl w:val="0"/>
          <w:numId w:val="0"/>
        </w:numPr>
      </w:pPr>
    </w:p>
    <w:p w14:paraId="3A30F5DF" w14:textId="0355361F" w:rsidR="000A1D4A" w:rsidRDefault="000A1D4A" w:rsidP="000A1D4A">
      <w:pPr>
        <w:pStyle w:val="Answer"/>
        <w:numPr>
          <w:ilvl w:val="0"/>
          <w:numId w:val="0"/>
        </w:numPr>
      </w:pPr>
    </w:p>
    <w:p w14:paraId="7709E906" w14:textId="523D7A00" w:rsidR="000A1D4A" w:rsidRDefault="000A1D4A" w:rsidP="000A1D4A">
      <w:pPr>
        <w:pStyle w:val="Answer"/>
        <w:numPr>
          <w:ilvl w:val="0"/>
          <w:numId w:val="0"/>
        </w:numPr>
      </w:pPr>
    </w:p>
    <w:p w14:paraId="1B7E3548" w14:textId="53CED87B" w:rsidR="000A1D4A" w:rsidRDefault="000A1D4A" w:rsidP="000A1D4A">
      <w:pPr>
        <w:pStyle w:val="Answer"/>
        <w:numPr>
          <w:ilvl w:val="0"/>
          <w:numId w:val="0"/>
        </w:numPr>
      </w:pPr>
    </w:p>
    <w:p w14:paraId="4153D1E8" w14:textId="47A88859" w:rsidR="000A1D4A" w:rsidRDefault="000A1D4A" w:rsidP="000A1D4A">
      <w:pPr>
        <w:pStyle w:val="Answer"/>
        <w:numPr>
          <w:ilvl w:val="0"/>
          <w:numId w:val="0"/>
        </w:numPr>
      </w:pPr>
    </w:p>
    <w:p w14:paraId="27839AB8" w14:textId="7ED35D41" w:rsidR="000A1D4A" w:rsidRDefault="000A1D4A" w:rsidP="000A1D4A">
      <w:pPr>
        <w:pStyle w:val="Answer"/>
        <w:numPr>
          <w:ilvl w:val="0"/>
          <w:numId w:val="0"/>
        </w:numPr>
      </w:pPr>
    </w:p>
    <w:p w14:paraId="0DAD93B5" w14:textId="57083B6D" w:rsidR="000A1D4A" w:rsidRDefault="000A1D4A" w:rsidP="000A1D4A">
      <w:pPr>
        <w:pStyle w:val="Answer"/>
        <w:numPr>
          <w:ilvl w:val="0"/>
          <w:numId w:val="0"/>
        </w:numPr>
      </w:pPr>
    </w:p>
    <w:p w14:paraId="71DCB909" w14:textId="3BB37273" w:rsidR="000A1D4A" w:rsidRDefault="000A1D4A" w:rsidP="000A1D4A">
      <w:pPr>
        <w:pStyle w:val="Answer"/>
        <w:numPr>
          <w:ilvl w:val="0"/>
          <w:numId w:val="0"/>
        </w:numPr>
      </w:pPr>
    </w:p>
    <w:p w14:paraId="6E3A7A12" w14:textId="5469EBA4" w:rsidR="000A1D4A" w:rsidRDefault="000A1D4A" w:rsidP="000A1D4A">
      <w:pPr>
        <w:pStyle w:val="Answer"/>
        <w:numPr>
          <w:ilvl w:val="0"/>
          <w:numId w:val="0"/>
        </w:numPr>
      </w:pPr>
    </w:p>
    <w:p w14:paraId="7E81CA04" w14:textId="542FFAAE" w:rsidR="000A1D4A" w:rsidRDefault="000A1D4A" w:rsidP="000A1D4A">
      <w:pPr>
        <w:pStyle w:val="Answer"/>
        <w:numPr>
          <w:ilvl w:val="0"/>
          <w:numId w:val="0"/>
        </w:numPr>
      </w:pPr>
    </w:p>
    <w:p w14:paraId="4FB0CF89" w14:textId="4D168AF1" w:rsidR="000A1D4A" w:rsidRDefault="000A1D4A" w:rsidP="000A1D4A">
      <w:pPr>
        <w:pStyle w:val="Answer"/>
        <w:numPr>
          <w:ilvl w:val="0"/>
          <w:numId w:val="0"/>
        </w:numPr>
      </w:pPr>
    </w:p>
    <w:p w14:paraId="74DD2706" w14:textId="632F0B76" w:rsidR="000A1D4A" w:rsidRDefault="000A1D4A" w:rsidP="000A1D4A">
      <w:pPr>
        <w:pStyle w:val="Answer"/>
        <w:numPr>
          <w:ilvl w:val="0"/>
          <w:numId w:val="0"/>
        </w:numPr>
      </w:pPr>
    </w:p>
    <w:p w14:paraId="1ED7987E" w14:textId="5001DF75" w:rsidR="000A1D4A" w:rsidRDefault="000A1D4A" w:rsidP="000A1D4A">
      <w:pPr>
        <w:pStyle w:val="Answer"/>
        <w:numPr>
          <w:ilvl w:val="0"/>
          <w:numId w:val="0"/>
        </w:numPr>
      </w:pPr>
    </w:p>
    <w:p w14:paraId="72E6627E" w14:textId="659705DC" w:rsidR="000A1D4A" w:rsidRDefault="000A1D4A" w:rsidP="000A1D4A">
      <w:pPr>
        <w:pStyle w:val="Question"/>
      </w:pPr>
      <w:r>
        <w:lastRenderedPageBreak/>
        <w:t>The population, P, of a small town is modelled by the function</w:t>
      </w:r>
      <w:r>
        <w:br/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+15t+22000</m:t>
        </m:r>
      </m:oMath>
      <w:r>
        <w:t xml:space="preserve">, where </w:t>
      </w:r>
      <m:oMath>
        <m:r>
          <w:rPr>
            <w:rFonts w:ascii="Cambria Math" w:hAnsi="Cambria Math"/>
          </w:rPr>
          <m:t>t=0</m:t>
        </m:r>
      </m:oMath>
      <w:r>
        <w:t xml:space="preserve"> represents the beginning of this year.</w:t>
      </w:r>
    </w:p>
    <w:p w14:paraId="7E03833E" w14:textId="4FCB7AEF" w:rsidR="000A1D4A" w:rsidRDefault="000A1D4A" w:rsidP="000A1D4A">
      <w:pPr>
        <w:pStyle w:val="Answer"/>
      </w:pPr>
      <w:r>
        <w:t xml:space="preserve">Write an expression for the average rate of change of population from </w:t>
      </w:r>
      <m:oMath>
        <m:r>
          <w:rPr>
            <w:rFonts w:ascii="Cambria Math" w:hAnsi="Cambria Math"/>
          </w:rPr>
          <m:t>t=10</m:t>
        </m:r>
      </m:oMath>
      <w:r>
        <w:t xml:space="preserve"> to </w:t>
      </w:r>
      <m:oMath>
        <m:r>
          <w:rPr>
            <w:rFonts w:ascii="Cambria Math" w:hAnsi="Cambria Math"/>
          </w:rPr>
          <m:t>t=10+</m:t>
        </m:r>
        <m:r>
          <w:rPr>
            <w:rFonts w:ascii="Cambria Math" w:hAnsi="Cambria Math"/>
          </w:rPr>
          <m:t>h</m:t>
        </m:r>
      </m:oMath>
      <w:r w:rsidR="007D72CA">
        <w:t xml:space="preserve"> </w:t>
      </w:r>
      <w:proofErr w:type="gramStart"/>
      <w:r w:rsidR="007D72CA">
        <w:t>( 2</w:t>
      </w:r>
      <w:proofErr w:type="gramEnd"/>
      <w:r w:rsidR="007D72CA">
        <w:t xml:space="preserve"> marks)</w:t>
      </w:r>
    </w:p>
    <w:p w14:paraId="4FA78288" w14:textId="744F01C5" w:rsidR="000A1D4A" w:rsidRDefault="000A1D4A" w:rsidP="000A1D4A">
      <w:pPr>
        <w:pStyle w:val="Question"/>
        <w:numPr>
          <w:ilvl w:val="0"/>
          <w:numId w:val="0"/>
        </w:numPr>
        <w:ind w:left="360" w:hanging="360"/>
      </w:pPr>
    </w:p>
    <w:p w14:paraId="1603D6DC" w14:textId="2C5665CD" w:rsidR="000A1D4A" w:rsidRDefault="000A1D4A" w:rsidP="000A1D4A">
      <w:pPr>
        <w:pStyle w:val="Question"/>
        <w:numPr>
          <w:ilvl w:val="0"/>
          <w:numId w:val="0"/>
        </w:numPr>
        <w:ind w:left="360" w:hanging="360"/>
      </w:pPr>
    </w:p>
    <w:p w14:paraId="098C45F0" w14:textId="6563C135" w:rsidR="000A1D4A" w:rsidRDefault="000A1D4A" w:rsidP="000A1D4A">
      <w:pPr>
        <w:pStyle w:val="Question"/>
        <w:numPr>
          <w:ilvl w:val="0"/>
          <w:numId w:val="0"/>
        </w:numPr>
        <w:ind w:left="360" w:hanging="360"/>
      </w:pPr>
    </w:p>
    <w:p w14:paraId="3EF7F0DC" w14:textId="48E00342" w:rsidR="000A1D4A" w:rsidRDefault="000A1D4A" w:rsidP="000A1D4A">
      <w:pPr>
        <w:pStyle w:val="Question"/>
        <w:numPr>
          <w:ilvl w:val="0"/>
          <w:numId w:val="0"/>
        </w:numPr>
        <w:ind w:left="360" w:hanging="360"/>
      </w:pPr>
    </w:p>
    <w:p w14:paraId="54E9E4ED" w14:textId="261D5B5E" w:rsidR="000A1D4A" w:rsidRDefault="000A1D4A" w:rsidP="000A1D4A">
      <w:pPr>
        <w:pStyle w:val="Answer"/>
      </w:pPr>
      <w:r>
        <w:t>Use the expression in part a) to determine the average rate of change of the population when</w:t>
      </w:r>
      <w:r w:rsidR="007D72CA">
        <w:t xml:space="preserve"> </w:t>
      </w:r>
      <w:proofErr w:type="gramStart"/>
      <w:r w:rsidR="007D72CA">
        <w:t>( 2</w:t>
      </w:r>
      <w:proofErr w:type="gramEnd"/>
      <w:r w:rsidR="007D72CA">
        <w:t xml:space="preserve"> marks)</w:t>
      </w:r>
    </w:p>
    <w:p w14:paraId="2017F758" w14:textId="553DD794" w:rsidR="000A1D4A" w:rsidRDefault="000A1D4A" w:rsidP="000A1D4A">
      <w:pPr>
        <w:pStyle w:val="Answer"/>
        <w:numPr>
          <w:ilvl w:val="2"/>
          <w:numId w:val="3"/>
        </w:numPr>
      </w:pPr>
      <m:oMath>
        <m:r>
          <w:rPr>
            <w:rFonts w:ascii="Cambria Math" w:hAnsi="Cambria Math"/>
          </w:rPr>
          <m:t>h=3</m:t>
        </m:r>
      </m:oMath>
    </w:p>
    <w:p w14:paraId="40842EAB" w14:textId="44D8566D" w:rsidR="000A1D4A" w:rsidRDefault="000A1D4A" w:rsidP="000A1D4A">
      <w:pPr>
        <w:pStyle w:val="Answer"/>
        <w:numPr>
          <w:ilvl w:val="2"/>
          <w:numId w:val="3"/>
        </w:numPr>
      </w:pPr>
      <m:oMath>
        <m:r>
          <w:rPr>
            <w:rFonts w:ascii="Cambria Math" w:hAnsi="Cambria Math"/>
          </w:rPr>
          <m:t>h=5</m:t>
        </m:r>
      </m:oMath>
    </w:p>
    <w:p w14:paraId="399AF83C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</w:p>
    <w:p w14:paraId="5B197984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</w:p>
    <w:p w14:paraId="6C20C5D1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</w:p>
    <w:p w14:paraId="20CDF760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</w:p>
    <w:p w14:paraId="15720269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</w:p>
    <w:p w14:paraId="2E69197E" w14:textId="77777777" w:rsidR="006E0DA7" w:rsidRDefault="006E0DA7" w:rsidP="006E0DA7">
      <w:pPr>
        <w:pStyle w:val="Question"/>
        <w:numPr>
          <w:ilvl w:val="0"/>
          <w:numId w:val="0"/>
        </w:numPr>
        <w:ind w:left="360"/>
      </w:pPr>
    </w:p>
    <w:p w14:paraId="22FAD91D" w14:textId="52738B98" w:rsidR="006E0DA7" w:rsidRDefault="006E0DA7" w:rsidP="006E0DA7">
      <w:pPr>
        <w:pStyle w:val="Question"/>
        <w:numPr>
          <w:ilvl w:val="0"/>
          <w:numId w:val="0"/>
        </w:numPr>
        <w:ind w:left="360"/>
      </w:pPr>
      <w:r>
        <w:br/>
      </w:r>
      <w:r>
        <w:br/>
      </w:r>
      <w:r>
        <w:lastRenderedPageBreak/>
        <w:br/>
        <w:t>6.</w:t>
      </w:r>
      <w:r>
        <w:tab/>
      </w:r>
      <w:r w:rsidR="008A67BF">
        <w:t>Write a possible function for the following graphs using factor form</w:t>
      </w:r>
      <w:r w:rsidR="007D72CA">
        <w:t xml:space="preserve"> </w:t>
      </w:r>
      <w:proofErr w:type="gramStart"/>
      <w:r w:rsidR="007D72CA">
        <w:t>( 9</w:t>
      </w:r>
      <w:proofErr w:type="gramEnd"/>
      <w:r w:rsidR="007D72CA">
        <w:t xml:space="preserve"> marks)</w:t>
      </w:r>
      <w:r w:rsidR="008A67BF">
        <w:t xml:space="preserve">: </w:t>
      </w:r>
    </w:p>
    <w:p w14:paraId="2D11C058" w14:textId="40D0BD4C" w:rsidR="008A67BF" w:rsidRDefault="008A67BF" w:rsidP="006E0DA7">
      <w:pPr>
        <w:pStyle w:val="Question"/>
        <w:numPr>
          <w:ilvl w:val="0"/>
          <w:numId w:val="0"/>
        </w:numPr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x+c</m:t>
              </m:r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24982F0B" w14:textId="550CEFF9" w:rsidR="006E0DA7" w:rsidRDefault="006E0DA7" w:rsidP="006E0DA7">
      <w:pPr>
        <w:pStyle w:val="Answer"/>
        <w:numPr>
          <w:ilvl w:val="0"/>
          <w:numId w:val="6"/>
        </w:numPr>
      </w:pPr>
    </w:p>
    <w:p w14:paraId="6C810821" w14:textId="271325A7" w:rsidR="000A1D4A" w:rsidRDefault="006E0DA7" w:rsidP="006E0DA7">
      <w:pPr>
        <w:pStyle w:val="Answer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40D82071" wp14:editId="7FBCAF4D">
            <wp:extent cx="5403273" cy="4191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42" cy="41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D2A5" w14:textId="50238107" w:rsidR="000A1D4A" w:rsidRDefault="006E0DA7" w:rsidP="006E0DA7">
      <w:pPr>
        <w:pStyle w:val="Question"/>
        <w:numPr>
          <w:ilvl w:val="0"/>
          <w:numId w:val="6"/>
        </w:numPr>
      </w:pPr>
      <w:r>
        <w:lastRenderedPageBreak/>
        <w:br/>
      </w:r>
      <w:r>
        <w:rPr>
          <w:noProof/>
        </w:rPr>
        <w:drawing>
          <wp:inline distT="0" distB="0" distL="0" distR="0" wp14:anchorId="38F36BC1" wp14:editId="16A0F7D1">
            <wp:extent cx="4991100" cy="1818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31" cy="182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BA12" w14:textId="1D0855D9" w:rsidR="000A1D4A" w:rsidRDefault="000A1D4A" w:rsidP="00D15012">
      <w:pPr>
        <w:pStyle w:val="Question"/>
        <w:numPr>
          <w:ilvl w:val="0"/>
          <w:numId w:val="0"/>
        </w:numPr>
        <w:ind w:left="360" w:hanging="360"/>
      </w:pPr>
    </w:p>
    <w:p w14:paraId="63D217BB" w14:textId="0DE56017" w:rsidR="006E0DA7" w:rsidRDefault="006E0DA7" w:rsidP="00D15012">
      <w:pPr>
        <w:pStyle w:val="Question"/>
        <w:numPr>
          <w:ilvl w:val="0"/>
          <w:numId w:val="0"/>
        </w:numPr>
        <w:ind w:left="360" w:hanging="360"/>
      </w:pPr>
    </w:p>
    <w:p w14:paraId="33A40F33" w14:textId="37E7DDE3" w:rsidR="006E0DA7" w:rsidRDefault="006E0DA7" w:rsidP="00D15012">
      <w:pPr>
        <w:pStyle w:val="Question"/>
        <w:numPr>
          <w:ilvl w:val="0"/>
          <w:numId w:val="0"/>
        </w:numPr>
        <w:ind w:left="360" w:hanging="360"/>
      </w:pPr>
    </w:p>
    <w:p w14:paraId="55381672" w14:textId="63C1EA1B" w:rsidR="006E0DA7" w:rsidRDefault="006E0DA7" w:rsidP="00D15012">
      <w:pPr>
        <w:pStyle w:val="Question"/>
        <w:numPr>
          <w:ilvl w:val="0"/>
          <w:numId w:val="0"/>
        </w:numPr>
        <w:ind w:left="360" w:hanging="360"/>
      </w:pPr>
    </w:p>
    <w:p w14:paraId="213EEDB8" w14:textId="06327281" w:rsidR="006E0DA7" w:rsidRDefault="006E0DA7" w:rsidP="00D15012">
      <w:pPr>
        <w:pStyle w:val="Question"/>
        <w:numPr>
          <w:ilvl w:val="0"/>
          <w:numId w:val="0"/>
        </w:numPr>
        <w:ind w:left="360" w:hanging="360"/>
      </w:pPr>
    </w:p>
    <w:p w14:paraId="585F7D5A" w14:textId="0310DF80" w:rsidR="006E0DA7" w:rsidRDefault="006E0DA7" w:rsidP="006E0DA7">
      <w:pPr>
        <w:pStyle w:val="Question"/>
        <w:numPr>
          <w:ilvl w:val="0"/>
          <w:numId w:val="6"/>
        </w:numPr>
      </w:pPr>
      <w:r>
        <w:lastRenderedPageBreak/>
        <w:br/>
      </w:r>
      <w:r>
        <w:rPr>
          <w:noProof/>
        </w:rPr>
        <w:drawing>
          <wp:inline distT="0" distB="0" distL="0" distR="0" wp14:anchorId="21D03B0B" wp14:editId="4E7626E4">
            <wp:extent cx="4993315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68" cy="552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BBE2" w14:textId="2C48B3FB" w:rsidR="000A1D4A" w:rsidRDefault="000A1D4A" w:rsidP="00D15012">
      <w:pPr>
        <w:pStyle w:val="Question"/>
        <w:numPr>
          <w:ilvl w:val="0"/>
          <w:numId w:val="0"/>
        </w:numPr>
        <w:ind w:left="360" w:hanging="360"/>
      </w:pPr>
    </w:p>
    <w:p w14:paraId="0784AE1D" w14:textId="77777777" w:rsidR="000A1D4A" w:rsidRDefault="000A1D4A" w:rsidP="000A1D4A">
      <w:pPr>
        <w:pStyle w:val="Question"/>
        <w:numPr>
          <w:ilvl w:val="0"/>
          <w:numId w:val="0"/>
        </w:numPr>
      </w:pPr>
    </w:p>
    <w:sectPr w:rsidR="000A1D4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0B9D7" w14:textId="77777777" w:rsidR="00C303EC" w:rsidRDefault="00C303EC">
      <w:pPr>
        <w:spacing w:line="240" w:lineRule="auto"/>
      </w:pPr>
      <w:r>
        <w:separator/>
      </w:r>
    </w:p>
  </w:endnote>
  <w:endnote w:type="continuationSeparator" w:id="0">
    <w:p w14:paraId="41FD9773" w14:textId="77777777" w:rsidR="00C303EC" w:rsidRDefault="00C30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5A9B3" w14:textId="77777777" w:rsidR="00A267D5" w:rsidRDefault="005D315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596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0B64B" w14:textId="77777777" w:rsidR="00C303EC" w:rsidRDefault="00C303EC">
      <w:pPr>
        <w:spacing w:line="240" w:lineRule="auto"/>
      </w:pPr>
      <w:r>
        <w:separator/>
      </w:r>
    </w:p>
  </w:footnote>
  <w:footnote w:type="continuationSeparator" w:id="0">
    <w:p w14:paraId="52531A36" w14:textId="77777777" w:rsidR="00C303EC" w:rsidRDefault="00C303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5640B"/>
    <w:multiLevelType w:val="hybridMultilevel"/>
    <w:tmpl w:val="ED20AD8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7676"/>
    <w:multiLevelType w:val="hybridMultilevel"/>
    <w:tmpl w:val="F60013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E149A"/>
    <w:multiLevelType w:val="hybridMultilevel"/>
    <w:tmpl w:val="46F0F660"/>
    <w:lvl w:ilvl="0" w:tplc="0D3AC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23048B"/>
    <w:multiLevelType w:val="hybridMultilevel"/>
    <w:tmpl w:val="5A12E1B8"/>
    <w:lvl w:ilvl="0" w:tplc="99BAFD8E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F0901E">
      <w:start w:val="1"/>
      <w:numFmt w:val="lowerLetter"/>
      <w:pStyle w:val="Answ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90"/>
    <w:rsid w:val="000A1D4A"/>
    <w:rsid w:val="00283C90"/>
    <w:rsid w:val="00295965"/>
    <w:rsid w:val="003C0CA0"/>
    <w:rsid w:val="0054259A"/>
    <w:rsid w:val="005D3159"/>
    <w:rsid w:val="00647233"/>
    <w:rsid w:val="006E0DA7"/>
    <w:rsid w:val="007130BD"/>
    <w:rsid w:val="007D72CA"/>
    <w:rsid w:val="008A67BF"/>
    <w:rsid w:val="008B7807"/>
    <w:rsid w:val="00902519"/>
    <w:rsid w:val="0098061A"/>
    <w:rsid w:val="00A267D5"/>
    <w:rsid w:val="00A968AF"/>
    <w:rsid w:val="00BE566F"/>
    <w:rsid w:val="00C303EC"/>
    <w:rsid w:val="00C3207F"/>
    <w:rsid w:val="00C70C08"/>
    <w:rsid w:val="00D1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94BA2"/>
  <w15:chartTrackingRefBased/>
  <w15:docId w15:val="{B12CC9AE-F840-4232-BF4F-B8E4FB6D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96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20" w:after="360"/>
      <w:jc w:val="center"/>
      <w:outlineLvl w:val="0"/>
    </w:pPr>
    <w:rPr>
      <w:rFonts w:asciiTheme="majorHAnsi" w:eastAsiaTheme="majorEastAsia" w:hAnsiTheme="majorHAnsi" w:cs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sz w:val="28"/>
      <w:szCs w:val="28"/>
      <w:lang w:eastAsia="en-US"/>
    </w:rPr>
  </w:style>
  <w:style w:type="paragraph" w:customStyle="1" w:styleId="Question">
    <w:name w:val="Question"/>
    <w:basedOn w:val="Normal"/>
    <w:uiPriority w:val="3"/>
    <w:qFormat/>
    <w:rsid w:val="00295965"/>
    <w:pPr>
      <w:keepNext/>
      <w:numPr>
        <w:numId w:val="1"/>
      </w:numPr>
      <w:spacing w:before="480" w:after="120"/>
    </w:pPr>
    <w:rPr>
      <w:rFonts w:eastAsia="Times New Roman" w:cs="Times New Roman"/>
      <w:szCs w:val="24"/>
      <w:lang w:eastAsia="en-US"/>
    </w:rPr>
  </w:style>
  <w:style w:type="paragraph" w:customStyle="1" w:styleId="Answer">
    <w:name w:val="Answer"/>
    <w:basedOn w:val="Normal"/>
    <w:uiPriority w:val="4"/>
    <w:qFormat/>
    <w:rsid w:val="00295965"/>
    <w:pPr>
      <w:numPr>
        <w:ilvl w:val="1"/>
        <w:numId w:val="3"/>
      </w:numPr>
      <w:spacing w:after="120"/>
    </w:pPr>
    <w:rPr>
      <w:rFonts w:eastAsia="Century Gothic" w:cs="Times New Roman"/>
      <w:szCs w:val="22"/>
      <w:lang w:eastAsia="en-US"/>
    </w:rPr>
  </w:style>
  <w:style w:type="paragraph" w:customStyle="1" w:styleId="Instructions">
    <w:name w:val="Instructions"/>
    <w:basedOn w:val="Normal"/>
    <w:next w:val="Question"/>
    <w:uiPriority w:val="2"/>
    <w:qFormat/>
    <w:pPr>
      <w:pBdr>
        <w:bottom w:val="single" w:sz="4" w:space="3" w:color="auto"/>
      </w:pBdr>
      <w:spacing w:before="400" w:line="240" w:lineRule="auto"/>
    </w:pPr>
    <w:rPr>
      <w:rFonts w:eastAsia="Times New Roman" w:cs="Times New Roman"/>
      <w:i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"/>
    <w:qFormat/>
    <w:pPr>
      <w:spacing w:before="120" w:after="360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902519"/>
    <w:pPr>
      <w:spacing w:after="160" w:line="259" w:lineRule="auto"/>
      <w:ind w:left="720"/>
      <w:contextualSpacing/>
    </w:pPr>
    <w:rPr>
      <w:sz w:val="22"/>
      <w:szCs w:val="22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D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D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\AppData\Roaming\Microsoft\Templates\Multiple-choice%20test%20or%20survey%20(3-answ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834919EC844BDB8F6E3FD7E43E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53078-E4D3-4295-89B7-CC8022971465}"/>
      </w:docPartPr>
      <w:docPartBody>
        <w:p w:rsidR="00362208" w:rsidRDefault="00334CAF">
          <w:pPr>
            <w:pStyle w:val="5C834919EC844BDB8F6E3FD7E43ECDA2"/>
          </w:pPr>
          <w:r>
            <w:t>Instructor</w:t>
          </w:r>
        </w:p>
      </w:docPartBody>
    </w:docPart>
    <w:docPart>
      <w:docPartPr>
        <w:name w:val="8AC57A2C59424EA39EBDBD2652F4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A4EEB-CD63-420F-8DA2-E48BB07F0B40}"/>
      </w:docPartPr>
      <w:docPartBody>
        <w:p w:rsidR="00362208" w:rsidRDefault="00334CAF">
          <w:pPr>
            <w:pStyle w:val="8AC57A2C59424EA39EBDBD2652F4FC64"/>
          </w:pPr>
          <w:r>
            <w:t>Name</w:t>
          </w:r>
        </w:p>
      </w:docPartBody>
    </w:docPart>
    <w:docPart>
      <w:docPartPr>
        <w:name w:val="4F8C5AFD51584ECCA6AD6E537F349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B4849-DB0E-4055-A60E-CB3865AF0E05}"/>
      </w:docPartPr>
      <w:docPartBody>
        <w:p w:rsidR="00362208" w:rsidRDefault="00334CAF">
          <w:pPr>
            <w:pStyle w:val="4F8C5AFD51584ECCA6AD6E537F349F32"/>
          </w:pPr>
          <w:r>
            <w:t>Results</w:t>
          </w:r>
        </w:p>
      </w:docPartBody>
    </w:docPart>
    <w:docPart>
      <w:docPartPr>
        <w:name w:val="4414BA971F014B768C21C9E37FE00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B5BA-C7CA-498A-BD7D-4E2CADCF420A}"/>
      </w:docPartPr>
      <w:docPartBody>
        <w:p w:rsidR="00362208" w:rsidRDefault="00334CAF">
          <w:pPr>
            <w:pStyle w:val="4414BA971F014B768C21C9E37FE0038A"/>
          </w:pPr>
          <w:r>
            <w:t>Class</w:t>
          </w:r>
        </w:p>
      </w:docPartBody>
    </w:docPart>
    <w:docPart>
      <w:docPartPr>
        <w:name w:val="A785FCC0DB5F4E34A0C1946E69377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355F-F922-4F5F-B7DF-4D93E839EEE5}"/>
      </w:docPartPr>
      <w:docPartBody>
        <w:p w:rsidR="00362208" w:rsidRDefault="00334CAF">
          <w:pPr>
            <w:pStyle w:val="A785FCC0DB5F4E34A0C1946E69377D7D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09"/>
    <w:rsid w:val="00334CAF"/>
    <w:rsid w:val="00362208"/>
    <w:rsid w:val="003D2409"/>
    <w:rsid w:val="00A7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765AE829A748FF80B66CD036936F92">
    <w:name w:val="8C765AE829A748FF80B66CD036936F92"/>
  </w:style>
  <w:style w:type="paragraph" w:customStyle="1" w:styleId="5C834919EC844BDB8F6E3FD7E43ECDA2">
    <w:name w:val="5C834919EC844BDB8F6E3FD7E43ECDA2"/>
  </w:style>
  <w:style w:type="paragraph" w:customStyle="1" w:styleId="25ED36F2C7E04892AADE3BD458399172">
    <w:name w:val="25ED36F2C7E04892AADE3BD458399172"/>
  </w:style>
  <w:style w:type="paragraph" w:customStyle="1" w:styleId="8AC57A2C59424EA39EBDBD2652F4FC64">
    <w:name w:val="8AC57A2C59424EA39EBDBD2652F4FC64"/>
  </w:style>
  <w:style w:type="paragraph" w:customStyle="1" w:styleId="14C35F71DFDD414391614D2667EEA77B">
    <w:name w:val="14C35F71DFDD414391614D2667EEA77B"/>
  </w:style>
  <w:style w:type="paragraph" w:customStyle="1" w:styleId="4F8C5AFD51584ECCA6AD6E537F349F32">
    <w:name w:val="4F8C5AFD51584ECCA6AD6E537F349F32"/>
  </w:style>
  <w:style w:type="paragraph" w:customStyle="1" w:styleId="5D03BD3D96684173B0B164A075247F32">
    <w:name w:val="5D03BD3D96684173B0B164A075247F32"/>
  </w:style>
  <w:style w:type="paragraph" w:customStyle="1" w:styleId="4414BA971F014B768C21C9E37FE0038A">
    <w:name w:val="4414BA971F014B768C21C9E37FE0038A"/>
  </w:style>
  <w:style w:type="paragraph" w:customStyle="1" w:styleId="D0DA0D848815417BA5004FF1DA4F06C6">
    <w:name w:val="D0DA0D848815417BA5004FF1DA4F06C6"/>
  </w:style>
  <w:style w:type="paragraph" w:customStyle="1" w:styleId="D2B930C6A4F54E2382D6CC4490C1DD74">
    <w:name w:val="D2B930C6A4F54E2382D6CC4490C1DD74"/>
  </w:style>
  <w:style w:type="paragraph" w:customStyle="1" w:styleId="147632DAB1204F078786FEE70E39089D">
    <w:name w:val="147632DAB1204F078786FEE70E39089D"/>
  </w:style>
  <w:style w:type="paragraph" w:customStyle="1" w:styleId="A785FCC0DB5F4E34A0C1946E69377D7D">
    <w:name w:val="A785FCC0DB5F4E34A0C1946E69377D7D"/>
  </w:style>
  <w:style w:type="paragraph" w:customStyle="1" w:styleId="D6FBFD9C30714DAE85815321887B1FB7">
    <w:name w:val="D6FBFD9C30714DAE85815321887B1FB7"/>
  </w:style>
  <w:style w:type="paragraph" w:customStyle="1" w:styleId="2DA0F43DAE3949E98B3719B6FB050123">
    <w:name w:val="2DA0F43DAE3949E98B3719B6FB050123"/>
  </w:style>
  <w:style w:type="paragraph" w:customStyle="1" w:styleId="30C965E3AEC1439CA2F15BA0622F7B9F">
    <w:name w:val="30C965E3AEC1439CA2F15BA0622F7B9F"/>
  </w:style>
  <w:style w:type="paragraph" w:customStyle="1" w:styleId="42DD23559E3341888F37BC65E980EAA9">
    <w:name w:val="42DD23559E3341888F37BC65E980EAA9"/>
  </w:style>
  <w:style w:type="paragraph" w:customStyle="1" w:styleId="5E72CDBC589345D8B08F1B5901681C27">
    <w:name w:val="5E72CDBC589345D8B08F1B5901681C27"/>
  </w:style>
  <w:style w:type="paragraph" w:customStyle="1" w:styleId="4EEB16B084F244488DDE5C0311AFF8C9">
    <w:name w:val="4EEB16B084F244488DDE5C0311AFF8C9"/>
  </w:style>
  <w:style w:type="paragraph" w:customStyle="1" w:styleId="795B240B261147B6ACCC8B8613A792BC">
    <w:name w:val="795B240B261147B6ACCC8B8613A792BC"/>
  </w:style>
  <w:style w:type="paragraph" w:customStyle="1" w:styleId="43A26CEC1A55410698D8AD615BCBB7EF">
    <w:name w:val="43A26CEC1A55410698D8AD615BCBB7EF"/>
  </w:style>
  <w:style w:type="paragraph" w:customStyle="1" w:styleId="DD65DB8263094F0284BA29E0BC651DAD">
    <w:name w:val="DD65DB8263094F0284BA29E0BC651DAD"/>
  </w:style>
  <w:style w:type="paragraph" w:customStyle="1" w:styleId="8CD20E0876BC4BAABDD10C3F0459E298">
    <w:name w:val="8CD20E0876BC4BAABDD10C3F0459E298"/>
  </w:style>
  <w:style w:type="paragraph" w:customStyle="1" w:styleId="18F34043590A4B5688543DF23147AD03">
    <w:name w:val="18F34043590A4B5688543DF23147AD03"/>
  </w:style>
  <w:style w:type="paragraph" w:customStyle="1" w:styleId="BB8AF828AFF842498F0E73288467DB1F">
    <w:name w:val="BB8AF828AFF842498F0E73288467DB1F"/>
  </w:style>
  <w:style w:type="paragraph" w:customStyle="1" w:styleId="61672598786A47EC905AF6AC89EA2E5E">
    <w:name w:val="61672598786A47EC905AF6AC89EA2E5E"/>
  </w:style>
  <w:style w:type="paragraph" w:customStyle="1" w:styleId="0867BD4347134A60A215CFEF148E1D1E">
    <w:name w:val="0867BD4347134A60A215CFEF148E1D1E"/>
  </w:style>
  <w:style w:type="character" w:styleId="PlaceholderText">
    <w:name w:val="Placeholder Text"/>
    <w:basedOn w:val="DefaultParagraphFont"/>
    <w:uiPriority w:val="99"/>
    <w:semiHidden/>
    <w:rsid w:val="003622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ultiple Ch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Multiple-choice test or survey (3-answer)</Template>
  <TotalTime>203</TotalTime>
  <Pages>11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 Liu</cp:lastModifiedBy>
  <cp:revision>3</cp:revision>
  <dcterms:created xsi:type="dcterms:W3CDTF">2018-04-03T23:28:00Z</dcterms:created>
  <dcterms:modified xsi:type="dcterms:W3CDTF">2018-04-05T19:00:00Z</dcterms:modified>
</cp:coreProperties>
</file>