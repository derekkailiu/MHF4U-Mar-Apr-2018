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E6A5E" w14:textId="7B032855" w:rsidR="00BE566F" w:rsidRDefault="004B0BCA" w:rsidP="004B0BCA">
      <w:pPr>
        <w:pStyle w:val="Title"/>
      </w:pPr>
      <w:r>
        <w:t>MHF4U EXAM 1 VOCABULARY LIST</w:t>
      </w:r>
    </w:p>
    <w:p w14:paraId="3AEAA3D0" w14:textId="61DCB4B4" w:rsidR="004B0BCA" w:rsidRDefault="004B0BCA" w:rsidP="004B0BCA">
      <w:pPr>
        <w:pStyle w:val="Answer"/>
        <w:numPr>
          <w:ilvl w:val="0"/>
          <w:numId w:val="0"/>
        </w:numPr>
      </w:pPr>
      <w:r>
        <w:t>Polynomial</w:t>
      </w:r>
    </w:p>
    <w:p w14:paraId="3F0F909B" w14:textId="64397144" w:rsidR="004B0BCA" w:rsidRDefault="004B0BCA" w:rsidP="004B0BCA">
      <w:pPr>
        <w:pStyle w:val="Answer"/>
        <w:numPr>
          <w:ilvl w:val="0"/>
          <w:numId w:val="0"/>
        </w:numPr>
      </w:pPr>
      <w:r>
        <w:t>Function</w:t>
      </w:r>
    </w:p>
    <w:p w14:paraId="0ABB37FD" w14:textId="06B8CFA9" w:rsidR="004B0BCA" w:rsidRDefault="004B0BCA" w:rsidP="004B0BCA">
      <w:pPr>
        <w:pStyle w:val="Answer"/>
        <w:numPr>
          <w:ilvl w:val="0"/>
          <w:numId w:val="0"/>
        </w:numPr>
      </w:pPr>
      <w:r>
        <w:t>Expression</w:t>
      </w:r>
    </w:p>
    <w:p w14:paraId="1BB02C19" w14:textId="2F723F96" w:rsidR="004B0BCA" w:rsidRDefault="004B0BCA" w:rsidP="004B0BCA">
      <w:pPr>
        <w:pStyle w:val="Answer"/>
        <w:numPr>
          <w:ilvl w:val="0"/>
          <w:numId w:val="0"/>
        </w:numPr>
      </w:pPr>
      <w:r>
        <w:t>Degree</w:t>
      </w:r>
    </w:p>
    <w:p w14:paraId="4CFE3096" w14:textId="65AD8AC0" w:rsidR="004B0BCA" w:rsidRDefault="004B0BCA" w:rsidP="004B0BCA">
      <w:pPr>
        <w:pStyle w:val="Answer"/>
        <w:numPr>
          <w:ilvl w:val="0"/>
          <w:numId w:val="0"/>
        </w:numPr>
      </w:pPr>
      <w:r>
        <w:t>Dominant Term</w:t>
      </w:r>
    </w:p>
    <w:p w14:paraId="4DB0E0AF" w14:textId="5DC1FFAD" w:rsidR="004B0BCA" w:rsidRDefault="004B0BCA" w:rsidP="004B0BCA">
      <w:pPr>
        <w:pStyle w:val="Answer"/>
        <w:numPr>
          <w:ilvl w:val="0"/>
          <w:numId w:val="0"/>
        </w:numPr>
      </w:pPr>
      <w:r>
        <w:t>Leading Coefficient</w:t>
      </w:r>
    </w:p>
    <w:p w14:paraId="767A8901" w14:textId="2EE64BD6" w:rsidR="004B0BCA" w:rsidRDefault="004B0BCA" w:rsidP="004B0BCA">
      <w:pPr>
        <w:pStyle w:val="Answer"/>
        <w:numPr>
          <w:ilvl w:val="0"/>
          <w:numId w:val="0"/>
        </w:numPr>
      </w:pPr>
      <w:r>
        <w:t>Even</w:t>
      </w:r>
    </w:p>
    <w:p w14:paraId="53F81AFF" w14:textId="3984E876" w:rsidR="004B0BCA" w:rsidRDefault="004B0BCA" w:rsidP="004B0BCA">
      <w:pPr>
        <w:pStyle w:val="Answer"/>
        <w:numPr>
          <w:ilvl w:val="0"/>
          <w:numId w:val="0"/>
        </w:numPr>
      </w:pPr>
      <w:r>
        <w:t>Odd</w:t>
      </w:r>
    </w:p>
    <w:p w14:paraId="3AD6DA4C" w14:textId="7E83EB5C" w:rsidR="004B0BCA" w:rsidRDefault="004B0BCA" w:rsidP="004B0BCA">
      <w:pPr>
        <w:pStyle w:val="Answer"/>
        <w:numPr>
          <w:ilvl w:val="0"/>
          <w:numId w:val="0"/>
        </w:numPr>
      </w:pPr>
      <w:r>
        <w:t>End Behavior</w:t>
      </w:r>
    </w:p>
    <w:p w14:paraId="25E92674" w14:textId="693C9C8E" w:rsidR="004B0BCA" w:rsidRDefault="004B0BCA" w:rsidP="004B0BCA">
      <w:pPr>
        <w:pStyle w:val="Answer"/>
        <w:numPr>
          <w:ilvl w:val="0"/>
          <w:numId w:val="0"/>
        </w:numPr>
      </w:pPr>
      <w:r>
        <w:t>Turning point</w:t>
      </w:r>
    </w:p>
    <w:p w14:paraId="554EF4D6" w14:textId="086B02C8" w:rsidR="004B0BCA" w:rsidRDefault="004B0BCA" w:rsidP="004B0BCA">
      <w:pPr>
        <w:pStyle w:val="Answer"/>
        <w:numPr>
          <w:ilvl w:val="0"/>
          <w:numId w:val="0"/>
        </w:numPr>
      </w:pPr>
      <w:r>
        <w:t>Graph</w:t>
      </w:r>
    </w:p>
    <w:p w14:paraId="1719984F" w14:textId="614B1EC9" w:rsidR="004B0BCA" w:rsidRDefault="004B0BCA" w:rsidP="004B0BCA">
      <w:pPr>
        <w:pStyle w:val="Answer"/>
        <w:numPr>
          <w:ilvl w:val="0"/>
          <w:numId w:val="0"/>
        </w:numPr>
      </w:pPr>
      <w:r>
        <w:t>Exponent</w:t>
      </w:r>
    </w:p>
    <w:p w14:paraId="19E8F471" w14:textId="4240A268" w:rsidR="004B0BCA" w:rsidRDefault="004B0BCA" w:rsidP="004B0BCA">
      <w:pPr>
        <w:pStyle w:val="Answer"/>
        <w:numPr>
          <w:ilvl w:val="0"/>
          <w:numId w:val="0"/>
        </w:numPr>
      </w:pPr>
      <w:r>
        <w:t>Intercept</w:t>
      </w:r>
    </w:p>
    <w:p w14:paraId="0D5C28E2" w14:textId="1EFDC837" w:rsidR="004B0BCA" w:rsidRDefault="004B0BCA" w:rsidP="004B0BCA">
      <w:pPr>
        <w:pStyle w:val="Answer"/>
        <w:numPr>
          <w:ilvl w:val="0"/>
          <w:numId w:val="0"/>
        </w:numPr>
      </w:pPr>
      <w:r>
        <w:t>Average rate of change</w:t>
      </w:r>
    </w:p>
    <w:p w14:paraId="08F6B735" w14:textId="02FD9601" w:rsidR="004B0BCA" w:rsidRDefault="004B0BCA" w:rsidP="004B0BCA">
      <w:pPr>
        <w:pStyle w:val="Answer"/>
        <w:numPr>
          <w:ilvl w:val="0"/>
          <w:numId w:val="0"/>
        </w:numPr>
      </w:pPr>
      <w:r>
        <w:t>Interval</w:t>
      </w:r>
    </w:p>
    <w:p w14:paraId="3EAAAC1C" w14:textId="7326B3D2" w:rsidR="004B0BCA" w:rsidRDefault="004B0BCA" w:rsidP="004B0BCA">
      <w:pPr>
        <w:pStyle w:val="Answer"/>
        <w:numPr>
          <w:ilvl w:val="0"/>
          <w:numId w:val="0"/>
        </w:numPr>
      </w:pPr>
      <w:r>
        <w:t>Displacement</w:t>
      </w:r>
    </w:p>
    <w:p w14:paraId="2ECD6D49" w14:textId="66FF1E47" w:rsidR="004B0BCA" w:rsidRDefault="004B0BCA" w:rsidP="004B0BCA">
      <w:pPr>
        <w:pStyle w:val="Answer"/>
        <w:numPr>
          <w:ilvl w:val="0"/>
          <w:numId w:val="0"/>
        </w:numPr>
      </w:pPr>
      <w:r>
        <w:t>Population</w:t>
      </w:r>
    </w:p>
    <w:p w14:paraId="4BACE654" w14:textId="77777777" w:rsidR="004B0BCA" w:rsidRDefault="004B0BCA" w:rsidP="004B0BCA">
      <w:pPr>
        <w:pStyle w:val="Answer"/>
        <w:numPr>
          <w:ilvl w:val="0"/>
          <w:numId w:val="0"/>
        </w:numPr>
      </w:pPr>
      <w:bookmarkStart w:id="0" w:name="_GoBack"/>
      <w:bookmarkEnd w:id="0"/>
    </w:p>
    <w:sectPr w:rsidR="004B0BC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D633A" w14:textId="77777777" w:rsidR="00F0120C" w:rsidRDefault="00F0120C">
      <w:pPr>
        <w:spacing w:line="240" w:lineRule="auto"/>
      </w:pPr>
      <w:r>
        <w:separator/>
      </w:r>
    </w:p>
  </w:endnote>
  <w:endnote w:type="continuationSeparator" w:id="0">
    <w:p w14:paraId="6B046E11" w14:textId="77777777" w:rsidR="00F0120C" w:rsidRDefault="00F012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C6645" w14:textId="77777777" w:rsidR="00A267D5" w:rsidRDefault="005D3159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9596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BADB0" w14:textId="77777777" w:rsidR="00F0120C" w:rsidRDefault="00F0120C">
      <w:pPr>
        <w:spacing w:line="240" w:lineRule="auto"/>
      </w:pPr>
      <w:r>
        <w:separator/>
      </w:r>
    </w:p>
  </w:footnote>
  <w:footnote w:type="continuationSeparator" w:id="0">
    <w:p w14:paraId="6CFA1764" w14:textId="77777777" w:rsidR="00F0120C" w:rsidRDefault="00F012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23048B"/>
    <w:multiLevelType w:val="hybridMultilevel"/>
    <w:tmpl w:val="5A12E1B8"/>
    <w:lvl w:ilvl="0" w:tplc="99BAFD8E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F0901E">
      <w:start w:val="1"/>
      <w:numFmt w:val="lowerLetter"/>
      <w:pStyle w:val="Answ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CA"/>
    <w:rsid w:val="00295965"/>
    <w:rsid w:val="003C0CA0"/>
    <w:rsid w:val="004B0BCA"/>
    <w:rsid w:val="005D3159"/>
    <w:rsid w:val="00A267D5"/>
    <w:rsid w:val="00BE566F"/>
    <w:rsid w:val="00C70C08"/>
    <w:rsid w:val="00F0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03256"/>
  <w15:chartTrackingRefBased/>
  <w15:docId w15:val="{5A6587C7-9C44-45A0-B930-9DBB2336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596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120" w:after="360"/>
      <w:jc w:val="center"/>
      <w:outlineLvl w:val="0"/>
    </w:pPr>
    <w:rPr>
      <w:rFonts w:asciiTheme="majorHAnsi" w:eastAsiaTheme="majorEastAsia" w:hAnsiTheme="majorHAnsi" w:cs="Times New Roman"/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="Times New Roman"/>
      <w:b/>
      <w:bCs/>
      <w:sz w:val="28"/>
      <w:szCs w:val="28"/>
      <w:lang w:eastAsia="en-US"/>
    </w:rPr>
  </w:style>
  <w:style w:type="paragraph" w:customStyle="1" w:styleId="Question">
    <w:name w:val="Question"/>
    <w:basedOn w:val="Normal"/>
    <w:uiPriority w:val="3"/>
    <w:qFormat/>
    <w:rsid w:val="00295965"/>
    <w:pPr>
      <w:keepNext/>
      <w:numPr>
        <w:numId w:val="1"/>
      </w:numPr>
      <w:spacing w:before="480" w:after="120"/>
    </w:pPr>
    <w:rPr>
      <w:rFonts w:eastAsia="Times New Roman" w:cs="Times New Roman"/>
      <w:szCs w:val="24"/>
      <w:lang w:eastAsia="en-US"/>
    </w:rPr>
  </w:style>
  <w:style w:type="paragraph" w:customStyle="1" w:styleId="Answer">
    <w:name w:val="Answer"/>
    <w:basedOn w:val="Normal"/>
    <w:uiPriority w:val="4"/>
    <w:qFormat/>
    <w:rsid w:val="00295965"/>
    <w:pPr>
      <w:numPr>
        <w:ilvl w:val="1"/>
        <w:numId w:val="3"/>
      </w:numPr>
      <w:spacing w:after="120"/>
    </w:pPr>
    <w:rPr>
      <w:rFonts w:eastAsia="Century Gothic" w:cs="Times New Roman"/>
      <w:szCs w:val="22"/>
      <w:lang w:eastAsia="en-US"/>
    </w:rPr>
  </w:style>
  <w:style w:type="paragraph" w:customStyle="1" w:styleId="Instructions">
    <w:name w:val="Instructions"/>
    <w:basedOn w:val="Normal"/>
    <w:next w:val="Question"/>
    <w:uiPriority w:val="2"/>
    <w:qFormat/>
    <w:pPr>
      <w:pBdr>
        <w:bottom w:val="single" w:sz="4" w:space="3" w:color="auto"/>
      </w:pBdr>
      <w:spacing w:before="400" w:line="240" w:lineRule="auto"/>
    </w:pPr>
    <w:rPr>
      <w:rFonts w:eastAsia="Times New Roman" w:cs="Times New Roman"/>
      <w:i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itle">
    <w:name w:val="Title"/>
    <w:basedOn w:val="Normal"/>
    <w:link w:val="TitleChar"/>
    <w:uiPriority w:val="1"/>
    <w:qFormat/>
    <w:pPr>
      <w:spacing w:before="120" w:after="360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i\AppData\Roaming\Microsoft\Templates\Multiple-choice%20test%20or%20survey%20(3-answer).dotx" TargetMode="External"/></Relationships>
</file>

<file path=word/theme/theme1.xml><?xml version="1.0" encoding="utf-8"?>
<a:theme xmlns:a="http://schemas.openxmlformats.org/drawingml/2006/main" name="Multiple Ch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Multiple-choice test or survey (3-answer)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Kai Liu</cp:lastModifiedBy>
  <cp:revision>1</cp:revision>
  <dcterms:created xsi:type="dcterms:W3CDTF">2018-04-04T02:48:00Z</dcterms:created>
  <dcterms:modified xsi:type="dcterms:W3CDTF">2018-04-04T02:50:00Z</dcterms:modified>
</cp:coreProperties>
</file>