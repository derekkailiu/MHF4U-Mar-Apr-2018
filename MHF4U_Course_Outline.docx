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BC6C" w14:textId="28ED6F17" w:rsidR="00C253EA" w:rsidRPr="00C253EA" w:rsidRDefault="00C92FC0" w:rsidP="00C253EA">
      <w:pPr>
        <w:pStyle w:val="Date"/>
      </w:pPr>
      <w:r>
        <w:t xml:space="preserve">Prepared </w:t>
      </w:r>
      <w:r w:rsidR="00C253EA">
        <w:t>By:</w:t>
      </w:r>
      <w:r>
        <w:t xml:space="preserve"> Kai Liu</w:t>
      </w:r>
    </w:p>
    <w:p w14:paraId="198A5F7B" w14:textId="417B632D" w:rsidR="00B979D8" w:rsidRDefault="00C92FC0">
      <w:pPr>
        <w:pStyle w:val="Title"/>
      </w:pPr>
      <w:r>
        <w:t>MHF4U Course outline</w:t>
      </w:r>
    </w:p>
    <w:p w14:paraId="50A5D83C" w14:textId="0565672B" w:rsidR="00C92FC0" w:rsidRDefault="00C92FC0">
      <w:pPr>
        <w:pStyle w:val="Heading1"/>
      </w:pPr>
      <w:r>
        <w:t>Overall expectations</w:t>
      </w:r>
    </w:p>
    <w:p w14:paraId="65B060B8" w14:textId="77777777" w:rsidR="00907478" w:rsidRDefault="00C92FC0">
      <w:r>
        <w:t xml:space="preserve">By the end of this course, students will have sufficiently demonstrated an understanding of </w:t>
      </w:r>
      <w:r w:rsidR="00907478">
        <w:t xml:space="preserve">the knowledge required by the Ministry of Education of Ontario, including: </w:t>
      </w:r>
    </w:p>
    <w:p w14:paraId="46D872F2" w14:textId="3AEAE720" w:rsidR="00907478" w:rsidRDefault="00907478">
      <w:r>
        <w:t>Characteristics of functions</w:t>
      </w:r>
    </w:p>
    <w:p w14:paraId="37A6D46F" w14:textId="748CB0E4" w:rsidR="00907478" w:rsidRDefault="00907478">
      <w:r>
        <w:t>Relationship between polynomial and rational functions and graphs</w:t>
      </w:r>
    </w:p>
    <w:p w14:paraId="2AAEFF6A" w14:textId="1D592FEE" w:rsidR="00907478" w:rsidRDefault="00907478">
      <w:r>
        <w:t>Relationship between logarithmic and exponential functions and graphs</w:t>
      </w:r>
    </w:p>
    <w:p w14:paraId="2B497B9E" w14:textId="60B198DB" w:rsidR="00907478" w:rsidRDefault="00907478" w:rsidP="00907478">
      <w:r>
        <w:t>Relationship between trigonometric functions and graphs</w:t>
      </w:r>
    </w:p>
    <w:p w14:paraId="472F8F67" w14:textId="5734D7A2" w:rsidR="0099490F" w:rsidRDefault="0099490F" w:rsidP="00907478">
      <w:pPr>
        <w:pStyle w:val="Heading1"/>
      </w:pPr>
      <w:r>
        <w:t>Suggested Studying Time</w:t>
      </w:r>
    </w:p>
    <w:p w14:paraId="3A7488D1" w14:textId="2B8C4B77" w:rsidR="00907478" w:rsidRDefault="0099490F" w:rsidP="00907478">
      <w:r>
        <w:t>Lectures:</w:t>
      </w:r>
      <w:r>
        <w:tab/>
        <w:t xml:space="preserve"> </w:t>
      </w:r>
      <w:r>
        <w:tab/>
      </w:r>
      <w:r w:rsidR="00907478">
        <w:t>2 hours * 18 = 36 hours</w:t>
      </w:r>
    </w:p>
    <w:p w14:paraId="37D3370C" w14:textId="1A383A2F" w:rsidR="0099490F" w:rsidRDefault="0099490F" w:rsidP="0099490F">
      <w:r>
        <w:t>Assignments:</w:t>
      </w:r>
      <w:r>
        <w:tab/>
      </w:r>
      <w:r w:rsidR="00907478">
        <w:t>3 hours * 5 = 15 hours</w:t>
      </w:r>
    </w:p>
    <w:p w14:paraId="398AAD50" w14:textId="202069A1" w:rsidR="0099490F" w:rsidRDefault="0099490F" w:rsidP="0099490F">
      <w:r>
        <w:t>Exams:</w:t>
      </w:r>
      <w:r>
        <w:tab/>
      </w:r>
      <w:r>
        <w:tab/>
      </w:r>
      <w:r w:rsidR="00907478">
        <w:t xml:space="preserve">2 hours * 6 = </w:t>
      </w:r>
      <w:r>
        <w:t>12 hours</w:t>
      </w:r>
    </w:p>
    <w:p w14:paraId="480A70DA" w14:textId="493B8CB7" w:rsidR="00A40744" w:rsidRDefault="00907478" w:rsidP="00C253EA">
      <w:r>
        <w:t>Total:</w:t>
      </w:r>
      <w:r>
        <w:tab/>
      </w:r>
      <w:r>
        <w:tab/>
        <w:t>63 hours</w:t>
      </w:r>
    </w:p>
    <w:p w14:paraId="17964B6C" w14:textId="77777777" w:rsidR="006F696C" w:rsidRDefault="006F696C" w:rsidP="00A40744"/>
    <w:p w14:paraId="13F8A3E8" w14:textId="654E2272" w:rsidR="006F696C" w:rsidRDefault="00CF4984" w:rsidP="00C253EA">
      <w:pPr>
        <w:pStyle w:val="Heading1"/>
      </w:pPr>
      <w:r>
        <w:t>EVALUATION:</w:t>
      </w:r>
    </w:p>
    <w:p w14:paraId="25F30E82" w14:textId="6690F1D0" w:rsidR="006F696C" w:rsidRDefault="006F696C" w:rsidP="00A40744">
      <w:r>
        <w:t xml:space="preserve">Assignment </w:t>
      </w:r>
      <w:r w:rsidR="00CF4984">
        <w:t>(5</w:t>
      </w:r>
      <w:r>
        <w:t xml:space="preserve">) – </w:t>
      </w:r>
      <w:r w:rsidR="00894CE9">
        <w:t>40</w:t>
      </w:r>
      <w:r>
        <w:t>%</w:t>
      </w:r>
    </w:p>
    <w:p w14:paraId="2764D3D2" w14:textId="3A627EF9" w:rsidR="006F696C" w:rsidRDefault="006F696C" w:rsidP="00A40744">
      <w:r>
        <w:t xml:space="preserve">Tests (Best 4 of 5) – </w:t>
      </w:r>
      <w:r w:rsidR="00894CE9">
        <w:t>40</w:t>
      </w:r>
      <w:r>
        <w:t>%</w:t>
      </w:r>
    </w:p>
    <w:p w14:paraId="13D6D2FD" w14:textId="2B3FCA2B" w:rsidR="00C253EA" w:rsidRDefault="00894CE9" w:rsidP="00C253EA">
      <w:r>
        <w:t>Final Exam – 20%</w:t>
      </w:r>
    </w:p>
    <w:p w14:paraId="273631E8" w14:textId="77777777" w:rsidR="00C253EA" w:rsidRDefault="00C253EA" w:rsidP="00C253EA">
      <w:pPr>
        <w:pStyle w:val="Heading1"/>
      </w:pPr>
      <w:r>
        <w:t>Resource Link:</w:t>
      </w:r>
    </w:p>
    <w:p w14:paraId="65254834" w14:textId="77777777" w:rsidR="00C253EA" w:rsidRDefault="009E1D3C" w:rsidP="00C253EA">
      <w:pPr>
        <w:rPr>
          <w:rStyle w:val="Hyperlink"/>
        </w:rPr>
      </w:pPr>
      <w:hyperlink r:id="rId7" w:history="1">
        <w:r w:rsidR="00C253EA" w:rsidRPr="00CF0493">
          <w:rPr>
            <w:rStyle w:val="Hyperlink"/>
          </w:rPr>
          <w:t>https://github.com/derekkailiu/MHF4U-Mar-Apr-2018</w:t>
        </w:r>
      </w:hyperlink>
    </w:p>
    <w:p w14:paraId="624FD233" w14:textId="77777777" w:rsidR="00C253EA" w:rsidRDefault="00C253EA" w:rsidP="00C253EA">
      <w:pPr>
        <w:rPr>
          <w:rStyle w:val="Hyperlink"/>
        </w:rPr>
      </w:pPr>
    </w:p>
    <w:p w14:paraId="5A45355A" w14:textId="2C1CA0E7" w:rsidR="00C253EA" w:rsidRDefault="00C253EA" w:rsidP="00A40744"/>
    <w:p w14:paraId="774D629E" w14:textId="0C92320F" w:rsidR="00C253EA" w:rsidRDefault="00C253EA" w:rsidP="00C253EA">
      <w:pPr>
        <w:ind w:left="0"/>
      </w:pPr>
    </w:p>
    <w:p w14:paraId="5F971A4D" w14:textId="42D8E64C" w:rsidR="00C253EA" w:rsidRDefault="00C253EA" w:rsidP="00C253EA">
      <w:pPr>
        <w:ind w:left="0"/>
      </w:pPr>
      <w:bookmarkStart w:id="0" w:name="_GoBack"/>
      <w:bookmarkEnd w:id="0"/>
    </w:p>
    <w:p w14:paraId="1607C1C9" w14:textId="77777777" w:rsidR="00C253EA" w:rsidRDefault="00C253EA" w:rsidP="00C253EA">
      <w:pPr>
        <w:ind w:left="0"/>
      </w:pPr>
    </w:p>
    <w:p w14:paraId="58428AD5" w14:textId="60D7A22D" w:rsidR="006F696C" w:rsidRPr="00CF4984" w:rsidRDefault="00CF4984" w:rsidP="00A40744">
      <w:pPr>
        <w:rPr>
          <w:b/>
        </w:rPr>
      </w:pPr>
      <w:r>
        <w:rPr>
          <w:b/>
        </w:rPr>
        <w:lastRenderedPageBreak/>
        <w:t>SCHEDULE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"/>
        <w:gridCol w:w="2433"/>
        <w:gridCol w:w="2842"/>
        <w:gridCol w:w="3386"/>
      </w:tblGrid>
      <w:tr w:rsidR="00907478" w14:paraId="6B9F44D2" w14:textId="77777777" w:rsidTr="00296F9D">
        <w:trPr>
          <w:trHeight w:val="658"/>
        </w:trPr>
        <w:tc>
          <w:tcPr>
            <w:tcW w:w="892" w:type="dxa"/>
            <w:vMerge w:val="restart"/>
          </w:tcPr>
          <w:p w14:paraId="2B9407EC" w14:textId="42F30805" w:rsidR="00907478" w:rsidRDefault="00907478" w:rsidP="00A40744">
            <w:pPr>
              <w:ind w:left="0"/>
            </w:pPr>
            <w:r>
              <w:t>Week 1</w:t>
            </w:r>
          </w:p>
        </w:tc>
        <w:tc>
          <w:tcPr>
            <w:tcW w:w="2433" w:type="dxa"/>
          </w:tcPr>
          <w:p w14:paraId="562A15A5" w14:textId="77777777" w:rsidR="00907478" w:rsidRDefault="00907478" w:rsidP="00A40744">
            <w:pPr>
              <w:ind w:left="0"/>
            </w:pPr>
            <w:r>
              <w:t>March 20</w:t>
            </w:r>
            <w:r w:rsidRPr="00907478">
              <w:rPr>
                <w:vertAlign w:val="superscript"/>
              </w:rPr>
              <w:t>th</w:t>
            </w:r>
          </w:p>
          <w:p w14:paraId="6900A0B4" w14:textId="6D788A0A" w:rsidR="00907478" w:rsidRDefault="00907478" w:rsidP="00A40744">
            <w:pPr>
              <w:ind w:left="0"/>
            </w:pPr>
            <w:r>
              <w:t>4pm – 6pm</w:t>
            </w:r>
          </w:p>
        </w:tc>
        <w:tc>
          <w:tcPr>
            <w:tcW w:w="2842" w:type="dxa"/>
          </w:tcPr>
          <w:p w14:paraId="58220D87" w14:textId="77777777" w:rsidR="00907478" w:rsidRDefault="00907478" w:rsidP="00A40744">
            <w:pPr>
              <w:ind w:left="0"/>
            </w:pPr>
          </w:p>
        </w:tc>
        <w:tc>
          <w:tcPr>
            <w:tcW w:w="3386" w:type="dxa"/>
            <w:vMerge w:val="restart"/>
          </w:tcPr>
          <w:p w14:paraId="3DF90E3D" w14:textId="27A20DF0" w:rsidR="00907478" w:rsidRDefault="00907478" w:rsidP="000116AF">
            <w:pPr>
              <w:pStyle w:val="ListParagraph"/>
              <w:numPr>
                <w:ilvl w:val="0"/>
                <w:numId w:val="17"/>
              </w:numPr>
            </w:pPr>
            <w:r>
              <w:t>Topic discussed: Basic characteristics of functions</w:t>
            </w:r>
          </w:p>
          <w:p w14:paraId="16A40D09" w14:textId="77777777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  <w:r>
              <w:t>Review of past knowledge</w:t>
            </w:r>
          </w:p>
          <w:p w14:paraId="2D6DE2B7" w14:textId="36CD95EB" w:rsidR="00907478" w:rsidRDefault="00907478" w:rsidP="000116AF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Polynomial Functions</w:t>
            </w:r>
          </w:p>
        </w:tc>
      </w:tr>
      <w:tr w:rsidR="00907478" w14:paraId="30EA1C79" w14:textId="77FC8147" w:rsidTr="00296F9D">
        <w:trPr>
          <w:trHeight w:val="757"/>
        </w:trPr>
        <w:tc>
          <w:tcPr>
            <w:tcW w:w="892" w:type="dxa"/>
            <w:vMerge/>
          </w:tcPr>
          <w:p w14:paraId="3EF5E4C7" w14:textId="23244EE2" w:rsidR="00907478" w:rsidRDefault="00907478" w:rsidP="00A40744">
            <w:pPr>
              <w:ind w:left="0"/>
            </w:pPr>
          </w:p>
        </w:tc>
        <w:tc>
          <w:tcPr>
            <w:tcW w:w="2433" w:type="dxa"/>
          </w:tcPr>
          <w:p w14:paraId="337E2910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22</w:t>
            </w:r>
            <w:r w:rsidRPr="009638F9">
              <w:rPr>
                <w:vertAlign w:val="superscript"/>
              </w:rPr>
              <w:t>nd</w:t>
            </w:r>
          </w:p>
          <w:p w14:paraId="7A5683BA" w14:textId="4A89D623" w:rsidR="00907478" w:rsidRDefault="00907478" w:rsidP="00A40744">
            <w:pPr>
              <w:ind w:left="0"/>
            </w:pPr>
            <w:r>
              <w:t xml:space="preserve">4pm-6pm </w:t>
            </w:r>
          </w:p>
        </w:tc>
        <w:tc>
          <w:tcPr>
            <w:tcW w:w="2842" w:type="dxa"/>
          </w:tcPr>
          <w:p w14:paraId="640863D0" w14:textId="11113DEF" w:rsidR="00907478" w:rsidRDefault="00907478" w:rsidP="00A40744">
            <w:pPr>
              <w:ind w:left="0"/>
            </w:pPr>
            <w:r>
              <w:t>Assignment 1</w:t>
            </w:r>
          </w:p>
        </w:tc>
        <w:tc>
          <w:tcPr>
            <w:tcW w:w="3386" w:type="dxa"/>
            <w:vMerge/>
          </w:tcPr>
          <w:p w14:paraId="2CF87409" w14:textId="70BD41B9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3130E1B8" w14:textId="52883ED5" w:rsidTr="00A37415">
        <w:trPr>
          <w:trHeight w:val="640"/>
        </w:trPr>
        <w:tc>
          <w:tcPr>
            <w:tcW w:w="892" w:type="dxa"/>
            <w:vMerge/>
          </w:tcPr>
          <w:p w14:paraId="205315BE" w14:textId="35565069" w:rsidR="00907478" w:rsidRDefault="00907478" w:rsidP="00A40744">
            <w:pPr>
              <w:ind w:left="0"/>
            </w:pPr>
          </w:p>
        </w:tc>
        <w:tc>
          <w:tcPr>
            <w:tcW w:w="2433" w:type="dxa"/>
          </w:tcPr>
          <w:p w14:paraId="13EED216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27</w:t>
            </w:r>
            <w:r w:rsidRPr="006F696C">
              <w:rPr>
                <w:vertAlign w:val="superscript"/>
              </w:rPr>
              <w:t>th</w:t>
            </w:r>
          </w:p>
          <w:p w14:paraId="2E75CDF3" w14:textId="4EFD1627" w:rsidR="00907478" w:rsidRDefault="00907478" w:rsidP="00A40744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786AB865" w14:textId="78488488" w:rsidR="00907478" w:rsidRDefault="00907478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4FDF48BF" w14:textId="43128D4E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1594EAE1" w14:textId="43F69949" w:rsidTr="00296F9D">
        <w:tc>
          <w:tcPr>
            <w:tcW w:w="892" w:type="dxa"/>
            <w:vMerge/>
          </w:tcPr>
          <w:p w14:paraId="3B502064" w14:textId="639ACA19" w:rsidR="00907478" w:rsidRDefault="00907478" w:rsidP="00A40744">
            <w:pPr>
              <w:ind w:left="0"/>
            </w:pPr>
          </w:p>
        </w:tc>
        <w:tc>
          <w:tcPr>
            <w:tcW w:w="2433" w:type="dxa"/>
          </w:tcPr>
          <w:p w14:paraId="7F7D0B4B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March 29</w:t>
            </w:r>
            <w:r w:rsidRPr="006F696C">
              <w:rPr>
                <w:vertAlign w:val="superscript"/>
              </w:rPr>
              <w:t>th</w:t>
            </w:r>
          </w:p>
          <w:p w14:paraId="0BF78049" w14:textId="3C10CB1B" w:rsidR="00907478" w:rsidRDefault="00907478" w:rsidP="00A40744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31012FD6" w14:textId="41AAB84F" w:rsidR="00907478" w:rsidRDefault="00907478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66634D73" w14:textId="14ACBF07" w:rsidR="00907478" w:rsidRDefault="00907478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7748D74B" w14:textId="0A9F1D02" w:rsidTr="00296F9D">
        <w:trPr>
          <w:trHeight w:val="667"/>
        </w:trPr>
        <w:tc>
          <w:tcPr>
            <w:tcW w:w="892" w:type="dxa"/>
            <w:vMerge w:val="restart"/>
          </w:tcPr>
          <w:p w14:paraId="0D036DD1" w14:textId="4BC182F9" w:rsidR="00CF4984" w:rsidRDefault="00CF4984" w:rsidP="00A40744">
            <w:pPr>
              <w:ind w:left="0"/>
            </w:pPr>
            <w:r>
              <w:t>Week 2</w:t>
            </w:r>
          </w:p>
        </w:tc>
        <w:tc>
          <w:tcPr>
            <w:tcW w:w="2433" w:type="dxa"/>
          </w:tcPr>
          <w:p w14:paraId="50DDCE52" w14:textId="77777777" w:rsidR="00CF4984" w:rsidRDefault="00CF4984" w:rsidP="006F696C">
            <w:pPr>
              <w:tabs>
                <w:tab w:val="center" w:pos="1477"/>
              </w:tabs>
              <w:ind w:left="0"/>
              <w:rPr>
                <w:vertAlign w:val="superscript"/>
              </w:rPr>
            </w:pPr>
            <w:r>
              <w:t>April 3</w:t>
            </w:r>
            <w:r w:rsidRPr="006F696C">
              <w:rPr>
                <w:vertAlign w:val="superscript"/>
              </w:rPr>
              <w:t>rd</w:t>
            </w:r>
          </w:p>
          <w:p w14:paraId="5798A79E" w14:textId="0B52F1E0" w:rsidR="00D777CF" w:rsidRDefault="00D777CF" w:rsidP="006F696C">
            <w:pPr>
              <w:tabs>
                <w:tab w:val="center" w:pos="1477"/>
              </w:tabs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5BDD07BA" w14:textId="77777777" w:rsidR="00CF4984" w:rsidRDefault="00CF4984" w:rsidP="00A40744">
            <w:pPr>
              <w:ind w:left="0"/>
            </w:pPr>
            <w:r>
              <w:t>Assignment 2</w:t>
            </w:r>
          </w:p>
          <w:p w14:paraId="16633730" w14:textId="0AA726CC" w:rsidR="00CF4984" w:rsidRPr="00CF4984" w:rsidRDefault="00CF4984" w:rsidP="00A40744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1</w:t>
            </w:r>
          </w:p>
        </w:tc>
        <w:tc>
          <w:tcPr>
            <w:tcW w:w="3386" w:type="dxa"/>
            <w:vMerge w:val="restart"/>
          </w:tcPr>
          <w:p w14:paraId="6E06F93F" w14:textId="77777777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  <w:r>
              <w:t>Solving Polynomial and Rational Equations</w:t>
            </w:r>
          </w:p>
          <w:p w14:paraId="7C08C3C2" w14:textId="774ADD3D" w:rsidR="000116AF" w:rsidRDefault="000116AF" w:rsidP="00907478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Rational Function</w:t>
            </w:r>
          </w:p>
          <w:p w14:paraId="4205A7E6" w14:textId="6EF304B7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  <w:r>
              <w:t>Solving Inequalities</w:t>
            </w:r>
          </w:p>
          <w:p w14:paraId="14AA93C1" w14:textId="77777777" w:rsidR="000116AF" w:rsidRDefault="000116AF" w:rsidP="000116AF"/>
          <w:p w14:paraId="15287C3E" w14:textId="32DA4390" w:rsidR="00CF4984" w:rsidRDefault="00CF4984" w:rsidP="000116AF">
            <w:pPr>
              <w:pStyle w:val="ListParagraph"/>
            </w:pPr>
          </w:p>
        </w:tc>
      </w:tr>
      <w:tr w:rsidR="00CF4984" w14:paraId="2B2FED32" w14:textId="4D3317EF" w:rsidTr="00296F9D">
        <w:trPr>
          <w:trHeight w:val="595"/>
        </w:trPr>
        <w:tc>
          <w:tcPr>
            <w:tcW w:w="892" w:type="dxa"/>
            <w:vMerge/>
          </w:tcPr>
          <w:p w14:paraId="4078548D" w14:textId="1D152BFF" w:rsidR="00CF4984" w:rsidRDefault="00CF4984" w:rsidP="00A40744">
            <w:pPr>
              <w:ind w:left="0"/>
            </w:pPr>
          </w:p>
        </w:tc>
        <w:tc>
          <w:tcPr>
            <w:tcW w:w="2433" w:type="dxa"/>
          </w:tcPr>
          <w:p w14:paraId="4A9BB8CA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5</w:t>
            </w:r>
            <w:r w:rsidRPr="006F696C">
              <w:rPr>
                <w:vertAlign w:val="superscript"/>
              </w:rPr>
              <w:t>th</w:t>
            </w:r>
          </w:p>
          <w:p w14:paraId="63508C3F" w14:textId="6D831E16" w:rsidR="00D777CF" w:rsidRDefault="00D777CF" w:rsidP="00A40744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242143BA" w14:textId="545F13A9" w:rsidR="00CF4984" w:rsidRDefault="00CF4984" w:rsidP="00A40744">
            <w:pPr>
              <w:ind w:left="0"/>
            </w:pPr>
            <w:r>
              <w:t>Test 1</w:t>
            </w:r>
          </w:p>
        </w:tc>
        <w:tc>
          <w:tcPr>
            <w:tcW w:w="3386" w:type="dxa"/>
            <w:vMerge/>
          </w:tcPr>
          <w:p w14:paraId="3C2A1B9E" w14:textId="021A6962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27808BFF" w14:textId="3672568A" w:rsidTr="00296F9D">
        <w:trPr>
          <w:trHeight w:val="703"/>
        </w:trPr>
        <w:tc>
          <w:tcPr>
            <w:tcW w:w="892" w:type="dxa"/>
            <w:vMerge/>
          </w:tcPr>
          <w:p w14:paraId="68AB5A99" w14:textId="77777777" w:rsidR="00CF4984" w:rsidRDefault="00CF4984" w:rsidP="00A40744">
            <w:pPr>
              <w:ind w:left="0"/>
            </w:pPr>
          </w:p>
        </w:tc>
        <w:tc>
          <w:tcPr>
            <w:tcW w:w="2433" w:type="dxa"/>
          </w:tcPr>
          <w:p w14:paraId="054F6620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7</w:t>
            </w:r>
            <w:r w:rsidRPr="006F696C">
              <w:rPr>
                <w:vertAlign w:val="superscript"/>
              </w:rPr>
              <w:t>th</w:t>
            </w:r>
          </w:p>
          <w:p w14:paraId="64420FA5" w14:textId="77777777" w:rsidR="00D777CF" w:rsidRDefault="000116AF" w:rsidP="00A40744">
            <w:pPr>
              <w:ind w:left="0"/>
            </w:pPr>
            <w:r>
              <w:t>10am-12pm</w:t>
            </w:r>
          </w:p>
          <w:p w14:paraId="039DEB72" w14:textId="77777777" w:rsidR="000116AF" w:rsidRDefault="000116AF" w:rsidP="00A40744">
            <w:pPr>
              <w:ind w:left="0"/>
            </w:pPr>
            <w:r>
              <w:t>1pm-3pm</w:t>
            </w:r>
          </w:p>
          <w:p w14:paraId="10BF8BB5" w14:textId="0257ED96" w:rsidR="008D4C85" w:rsidRDefault="00A8096A" w:rsidP="00A40744">
            <w:pPr>
              <w:ind w:left="0"/>
            </w:pPr>
            <w:r>
              <w:t>3:30pm</w:t>
            </w:r>
            <w:r w:rsidR="008D4C85">
              <w:t>-6</w:t>
            </w:r>
            <w:r>
              <w:t>:30</w:t>
            </w:r>
            <w:r w:rsidR="008D4C85">
              <w:t>pm</w:t>
            </w:r>
          </w:p>
        </w:tc>
        <w:tc>
          <w:tcPr>
            <w:tcW w:w="2842" w:type="dxa"/>
          </w:tcPr>
          <w:p w14:paraId="1F5F565A" w14:textId="77777777" w:rsidR="00CF4984" w:rsidRDefault="00CF4984" w:rsidP="00A40744">
            <w:pPr>
              <w:ind w:left="0"/>
            </w:pPr>
          </w:p>
        </w:tc>
        <w:tc>
          <w:tcPr>
            <w:tcW w:w="3386" w:type="dxa"/>
            <w:vMerge/>
          </w:tcPr>
          <w:p w14:paraId="5B6EB350" w14:textId="6076EB0A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CF4984" w14:paraId="5610C97B" w14:textId="40E1F355" w:rsidTr="00296F9D">
        <w:tc>
          <w:tcPr>
            <w:tcW w:w="892" w:type="dxa"/>
            <w:vMerge/>
          </w:tcPr>
          <w:p w14:paraId="09876C30" w14:textId="77777777" w:rsidR="00CF4984" w:rsidRDefault="00CF4984" w:rsidP="00A40744">
            <w:pPr>
              <w:ind w:left="0"/>
            </w:pPr>
          </w:p>
        </w:tc>
        <w:tc>
          <w:tcPr>
            <w:tcW w:w="2433" w:type="dxa"/>
          </w:tcPr>
          <w:p w14:paraId="30F6B4AD" w14:textId="77777777" w:rsidR="00CF4984" w:rsidRDefault="00CF4984" w:rsidP="00A40744">
            <w:pPr>
              <w:ind w:left="0"/>
              <w:rPr>
                <w:vertAlign w:val="superscript"/>
              </w:rPr>
            </w:pPr>
            <w:r>
              <w:t>April 8</w:t>
            </w:r>
            <w:r w:rsidRPr="006F696C">
              <w:rPr>
                <w:vertAlign w:val="superscript"/>
              </w:rPr>
              <w:t>th</w:t>
            </w:r>
          </w:p>
          <w:p w14:paraId="7FD9372C" w14:textId="77777777" w:rsidR="000116AF" w:rsidRDefault="000116AF" w:rsidP="00A40744">
            <w:pPr>
              <w:ind w:left="0"/>
            </w:pPr>
            <w:r>
              <w:t>10am-12pm</w:t>
            </w:r>
          </w:p>
          <w:p w14:paraId="11FA8380" w14:textId="77777777" w:rsidR="000116AF" w:rsidRDefault="000116AF" w:rsidP="00A40744">
            <w:pPr>
              <w:ind w:left="0"/>
            </w:pPr>
            <w:r>
              <w:t>1pm-3pm</w:t>
            </w:r>
          </w:p>
          <w:p w14:paraId="2B4E29E8" w14:textId="591BBB46" w:rsidR="008D4C85" w:rsidRDefault="008D4C85" w:rsidP="00A40744">
            <w:pPr>
              <w:ind w:left="0"/>
            </w:pPr>
            <w:r>
              <w:t>3:30pm-6:30pm</w:t>
            </w:r>
          </w:p>
        </w:tc>
        <w:tc>
          <w:tcPr>
            <w:tcW w:w="2842" w:type="dxa"/>
          </w:tcPr>
          <w:p w14:paraId="70AA7328" w14:textId="1CF8BABB" w:rsidR="00CF4984" w:rsidRDefault="00CF4984" w:rsidP="00A40744">
            <w:pPr>
              <w:ind w:left="0"/>
            </w:pPr>
            <w:r>
              <w:t>Test 2</w:t>
            </w:r>
          </w:p>
        </w:tc>
        <w:tc>
          <w:tcPr>
            <w:tcW w:w="3386" w:type="dxa"/>
            <w:vMerge/>
          </w:tcPr>
          <w:p w14:paraId="3740D39A" w14:textId="178BEB88" w:rsidR="00CF4984" w:rsidRDefault="00CF4984" w:rsidP="00907478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907478" w14:paraId="27CAC1D6" w14:textId="4D029EF9" w:rsidTr="00296F9D">
        <w:tc>
          <w:tcPr>
            <w:tcW w:w="892" w:type="dxa"/>
            <w:vMerge w:val="restart"/>
          </w:tcPr>
          <w:p w14:paraId="5D0E4893" w14:textId="0C815190" w:rsidR="00907478" w:rsidRDefault="00907478" w:rsidP="00A40744">
            <w:pPr>
              <w:ind w:left="0"/>
            </w:pPr>
            <w:r>
              <w:t>Week 3</w:t>
            </w:r>
          </w:p>
        </w:tc>
        <w:tc>
          <w:tcPr>
            <w:tcW w:w="2433" w:type="dxa"/>
          </w:tcPr>
          <w:p w14:paraId="1B76F599" w14:textId="77777777" w:rsidR="00907478" w:rsidRDefault="00907478" w:rsidP="00A40744">
            <w:pPr>
              <w:ind w:left="0"/>
              <w:rPr>
                <w:vertAlign w:val="superscript"/>
              </w:rPr>
            </w:pPr>
            <w:r>
              <w:t>April 9</w:t>
            </w:r>
            <w:r w:rsidRPr="00894CE9">
              <w:rPr>
                <w:vertAlign w:val="superscript"/>
              </w:rPr>
              <w:t>th</w:t>
            </w:r>
          </w:p>
          <w:p w14:paraId="080327E4" w14:textId="6AA387C7" w:rsidR="000116AF" w:rsidRDefault="000116AF" w:rsidP="00A40744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06CB577E" w14:textId="77777777" w:rsidR="00907478" w:rsidRDefault="00907478" w:rsidP="00A40744">
            <w:pPr>
              <w:ind w:left="0"/>
            </w:pPr>
            <w:r>
              <w:t>Assignment 3</w:t>
            </w:r>
          </w:p>
          <w:p w14:paraId="7C1E0C4C" w14:textId="78FCCF70" w:rsidR="00907478" w:rsidRPr="00CF4984" w:rsidRDefault="00907478" w:rsidP="00A40744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2</w:t>
            </w:r>
          </w:p>
        </w:tc>
        <w:tc>
          <w:tcPr>
            <w:tcW w:w="3386" w:type="dxa"/>
            <w:vMerge w:val="restart"/>
          </w:tcPr>
          <w:p w14:paraId="7A5EB2DE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Evaluating Logarithmic Expressions</w:t>
            </w:r>
          </w:p>
          <w:p w14:paraId="1E00DA66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Connecting Graphs and Equations of Logarithmic Functions</w:t>
            </w:r>
          </w:p>
          <w:p w14:paraId="21C73653" w14:textId="77777777" w:rsidR="000116AF" w:rsidRDefault="000116AF" w:rsidP="000116AF">
            <w:pPr>
              <w:pStyle w:val="ListParagraph"/>
              <w:numPr>
                <w:ilvl w:val="0"/>
                <w:numId w:val="17"/>
              </w:numPr>
            </w:pPr>
            <w:r>
              <w:t>Solving Exponential Equations</w:t>
            </w:r>
          </w:p>
          <w:p w14:paraId="7899A31A" w14:textId="727BDBA0" w:rsidR="00907478" w:rsidRDefault="000116AF" w:rsidP="000116AF">
            <w:pPr>
              <w:pStyle w:val="ListParagraph"/>
            </w:pPr>
            <w:r>
              <w:t>Solving Logarithmic Equations</w:t>
            </w:r>
          </w:p>
        </w:tc>
      </w:tr>
      <w:tr w:rsidR="00907478" w14:paraId="5F7518F8" w14:textId="6461EFD9" w:rsidTr="00296F9D">
        <w:tc>
          <w:tcPr>
            <w:tcW w:w="892" w:type="dxa"/>
            <w:vMerge/>
          </w:tcPr>
          <w:p w14:paraId="1121BAB9" w14:textId="77777777" w:rsidR="00907478" w:rsidRDefault="00907478" w:rsidP="005E5A3F">
            <w:pPr>
              <w:ind w:left="0"/>
            </w:pPr>
          </w:p>
        </w:tc>
        <w:tc>
          <w:tcPr>
            <w:tcW w:w="2433" w:type="dxa"/>
          </w:tcPr>
          <w:p w14:paraId="7F918958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12</w:t>
            </w:r>
            <w:r w:rsidRPr="00894CE9">
              <w:rPr>
                <w:vertAlign w:val="superscript"/>
              </w:rPr>
              <w:t>th</w:t>
            </w:r>
          </w:p>
          <w:p w14:paraId="56050DF8" w14:textId="614E3167" w:rsidR="000116AF" w:rsidRDefault="00A8096A" w:rsidP="005E5A3F">
            <w:pPr>
              <w:ind w:left="0"/>
            </w:pPr>
            <w:r>
              <w:t>3:30</w:t>
            </w:r>
            <w:r w:rsidR="000116AF">
              <w:t>pm-6</w:t>
            </w:r>
            <w:r>
              <w:t>:30</w:t>
            </w:r>
            <w:r w:rsidR="000116AF">
              <w:t>pm</w:t>
            </w:r>
          </w:p>
        </w:tc>
        <w:tc>
          <w:tcPr>
            <w:tcW w:w="2842" w:type="dxa"/>
          </w:tcPr>
          <w:p w14:paraId="1AF5B6DE" w14:textId="77777777" w:rsidR="00907478" w:rsidRDefault="00907478" w:rsidP="005E5A3F">
            <w:pPr>
              <w:ind w:left="0"/>
            </w:pPr>
          </w:p>
        </w:tc>
        <w:tc>
          <w:tcPr>
            <w:tcW w:w="3386" w:type="dxa"/>
            <w:vMerge/>
          </w:tcPr>
          <w:p w14:paraId="1C3B4441" w14:textId="7888ECAF" w:rsidR="00907478" w:rsidRDefault="00907478" w:rsidP="005E5A3F">
            <w:pPr>
              <w:ind w:left="0"/>
            </w:pPr>
          </w:p>
        </w:tc>
      </w:tr>
      <w:tr w:rsidR="00907478" w14:paraId="7AB236D7" w14:textId="28B64516" w:rsidTr="00296F9D">
        <w:tc>
          <w:tcPr>
            <w:tcW w:w="892" w:type="dxa"/>
            <w:vMerge/>
          </w:tcPr>
          <w:p w14:paraId="2A4BD662" w14:textId="77777777" w:rsidR="00907478" w:rsidRDefault="00907478" w:rsidP="005E5A3F">
            <w:pPr>
              <w:ind w:left="0"/>
            </w:pPr>
          </w:p>
        </w:tc>
        <w:tc>
          <w:tcPr>
            <w:tcW w:w="2433" w:type="dxa"/>
          </w:tcPr>
          <w:p w14:paraId="2D2E46AA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14</w:t>
            </w:r>
            <w:r w:rsidRPr="00894CE9">
              <w:rPr>
                <w:vertAlign w:val="superscript"/>
              </w:rPr>
              <w:t>th</w:t>
            </w:r>
          </w:p>
          <w:p w14:paraId="0162FDB4" w14:textId="77777777" w:rsidR="000116AF" w:rsidRDefault="000116AF" w:rsidP="005E5A3F">
            <w:pPr>
              <w:ind w:left="0"/>
            </w:pPr>
            <w:r>
              <w:t>10am-12pm</w:t>
            </w:r>
          </w:p>
          <w:p w14:paraId="596DF4FF" w14:textId="77777777" w:rsidR="000116AF" w:rsidRDefault="000116AF" w:rsidP="005E5A3F">
            <w:pPr>
              <w:ind w:left="0"/>
            </w:pPr>
            <w:r>
              <w:t>1pm-3pm</w:t>
            </w:r>
          </w:p>
          <w:p w14:paraId="3A6C43D8" w14:textId="2014F918" w:rsidR="00A8096A" w:rsidRDefault="00A8096A" w:rsidP="005E5A3F">
            <w:pPr>
              <w:ind w:left="0"/>
            </w:pPr>
            <w:r>
              <w:t>3:30pm-6:30pm</w:t>
            </w:r>
          </w:p>
        </w:tc>
        <w:tc>
          <w:tcPr>
            <w:tcW w:w="2842" w:type="dxa"/>
          </w:tcPr>
          <w:p w14:paraId="667391EE" w14:textId="34208C81" w:rsidR="00907478" w:rsidRDefault="00907478" w:rsidP="005E5A3F">
            <w:pPr>
              <w:ind w:left="0"/>
            </w:pPr>
            <w:r>
              <w:t>Test 3</w:t>
            </w:r>
          </w:p>
        </w:tc>
        <w:tc>
          <w:tcPr>
            <w:tcW w:w="3386" w:type="dxa"/>
            <w:vMerge/>
          </w:tcPr>
          <w:p w14:paraId="73851DCD" w14:textId="77777777" w:rsidR="00907478" w:rsidRDefault="00907478" w:rsidP="005E5A3F">
            <w:pPr>
              <w:ind w:left="0"/>
            </w:pPr>
          </w:p>
        </w:tc>
      </w:tr>
      <w:tr w:rsidR="00907478" w14:paraId="7042CADD" w14:textId="54D5463F" w:rsidTr="00296F9D">
        <w:tc>
          <w:tcPr>
            <w:tcW w:w="892" w:type="dxa"/>
            <w:vMerge w:val="restart"/>
          </w:tcPr>
          <w:p w14:paraId="21EEDF14" w14:textId="2750E1B8" w:rsidR="00907478" w:rsidRDefault="00907478" w:rsidP="005E5A3F">
            <w:pPr>
              <w:ind w:left="0"/>
            </w:pPr>
            <w:r>
              <w:t>Week 4</w:t>
            </w:r>
          </w:p>
        </w:tc>
        <w:tc>
          <w:tcPr>
            <w:tcW w:w="2433" w:type="dxa"/>
          </w:tcPr>
          <w:p w14:paraId="14B268E5" w14:textId="77777777" w:rsidR="00907478" w:rsidRDefault="00907478" w:rsidP="005E5A3F">
            <w:pPr>
              <w:ind w:left="0"/>
              <w:rPr>
                <w:vertAlign w:val="superscript"/>
              </w:rPr>
            </w:pPr>
            <w:r>
              <w:t>April 15</w:t>
            </w:r>
            <w:r w:rsidRPr="00894CE9">
              <w:rPr>
                <w:vertAlign w:val="superscript"/>
              </w:rPr>
              <w:t>th</w:t>
            </w:r>
          </w:p>
          <w:p w14:paraId="7DE1A4CD" w14:textId="3F204431" w:rsidR="000116AF" w:rsidRDefault="000116AF" w:rsidP="005E5A3F">
            <w:pPr>
              <w:ind w:left="0"/>
            </w:pPr>
            <w:r>
              <w:t>10am-12pm</w:t>
            </w:r>
          </w:p>
          <w:p w14:paraId="4E8EAD18" w14:textId="77777777" w:rsidR="000116AF" w:rsidRDefault="000116AF" w:rsidP="005E5A3F">
            <w:pPr>
              <w:ind w:left="0"/>
            </w:pPr>
            <w:r>
              <w:t>1pm-3pm</w:t>
            </w:r>
          </w:p>
          <w:p w14:paraId="63F0B73D" w14:textId="07F63C18" w:rsidR="00A8096A" w:rsidRDefault="00A8096A" w:rsidP="005E5A3F">
            <w:pPr>
              <w:ind w:left="0"/>
            </w:pPr>
            <w:r>
              <w:t>3:30pm-6:30pm</w:t>
            </w:r>
          </w:p>
        </w:tc>
        <w:tc>
          <w:tcPr>
            <w:tcW w:w="2842" w:type="dxa"/>
          </w:tcPr>
          <w:p w14:paraId="75B1839C" w14:textId="77777777" w:rsidR="00907478" w:rsidRDefault="00907478" w:rsidP="005E5A3F">
            <w:pPr>
              <w:ind w:left="0"/>
            </w:pPr>
            <w:r>
              <w:t>Assignment 4</w:t>
            </w:r>
          </w:p>
          <w:p w14:paraId="24B2891C" w14:textId="647133BB" w:rsidR="00907478" w:rsidRPr="00CF4984" w:rsidRDefault="00907478" w:rsidP="005E5A3F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3</w:t>
            </w:r>
          </w:p>
        </w:tc>
        <w:tc>
          <w:tcPr>
            <w:tcW w:w="3386" w:type="dxa"/>
            <w:vMerge w:val="restart"/>
          </w:tcPr>
          <w:p w14:paraId="5BB698BC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Understanding Rates of Change</w:t>
            </w:r>
          </w:p>
          <w:p w14:paraId="070E458F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Combining Functions</w:t>
            </w:r>
          </w:p>
          <w:p w14:paraId="498F2995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Using Function Models to Solve Problems</w:t>
            </w:r>
          </w:p>
          <w:p w14:paraId="14F4B3A2" w14:textId="7D3A5FE1" w:rsidR="00907478" w:rsidRDefault="00907478" w:rsidP="005E5A3F">
            <w:pPr>
              <w:ind w:left="0"/>
            </w:pPr>
          </w:p>
        </w:tc>
      </w:tr>
      <w:tr w:rsidR="000116AF" w14:paraId="73542B09" w14:textId="0A9C120A" w:rsidTr="00296F9D">
        <w:tc>
          <w:tcPr>
            <w:tcW w:w="892" w:type="dxa"/>
            <w:vMerge/>
          </w:tcPr>
          <w:p w14:paraId="4D6D7C5E" w14:textId="77777777" w:rsidR="000116AF" w:rsidRDefault="000116AF" w:rsidP="000116AF">
            <w:pPr>
              <w:ind w:left="0"/>
            </w:pPr>
          </w:p>
        </w:tc>
        <w:tc>
          <w:tcPr>
            <w:tcW w:w="2433" w:type="dxa"/>
          </w:tcPr>
          <w:p w14:paraId="04CE52C9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21</w:t>
            </w:r>
            <w:r w:rsidRPr="00894CE9">
              <w:rPr>
                <w:vertAlign w:val="superscript"/>
              </w:rPr>
              <w:t>st</w:t>
            </w:r>
          </w:p>
          <w:p w14:paraId="1F8C1A45" w14:textId="77777777" w:rsidR="000116AF" w:rsidRDefault="000116AF" w:rsidP="000116AF">
            <w:pPr>
              <w:ind w:left="0"/>
            </w:pPr>
            <w:r>
              <w:t>10am-12pm</w:t>
            </w:r>
          </w:p>
          <w:p w14:paraId="2AD4BD3C" w14:textId="77777777" w:rsidR="000116AF" w:rsidRDefault="000116AF" w:rsidP="000116AF">
            <w:pPr>
              <w:ind w:left="0"/>
            </w:pPr>
            <w:r>
              <w:t>1pm-3pm</w:t>
            </w:r>
          </w:p>
          <w:p w14:paraId="7C48F431" w14:textId="69FD0BDD" w:rsidR="00A8096A" w:rsidRDefault="00A8096A" w:rsidP="000116AF">
            <w:pPr>
              <w:ind w:left="0"/>
            </w:pPr>
            <w:r>
              <w:t>3:30pm-6:30pm</w:t>
            </w:r>
          </w:p>
        </w:tc>
        <w:tc>
          <w:tcPr>
            <w:tcW w:w="2842" w:type="dxa"/>
          </w:tcPr>
          <w:p w14:paraId="15CCF809" w14:textId="2E2A7C51" w:rsidR="000116AF" w:rsidRDefault="000116AF" w:rsidP="000116AF">
            <w:pPr>
              <w:ind w:left="0"/>
            </w:pPr>
            <w:r>
              <w:t>Test 4</w:t>
            </w:r>
          </w:p>
        </w:tc>
        <w:tc>
          <w:tcPr>
            <w:tcW w:w="3386" w:type="dxa"/>
            <w:vMerge/>
          </w:tcPr>
          <w:p w14:paraId="206CC85A" w14:textId="77777777" w:rsidR="000116AF" w:rsidRDefault="000116AF" w:rsidP="000116AF">
            <w:pPr>
              <w:ind w:left="0"/>
            </w:pPr>
          </w:p>
        </w:tc>
      </w:tr>
      <w:tr w:rsidR="000116AF" w14:paraId="0B858648" w14:textId="084ED973" w:rsidTr="00296F9D">
        <w:tc>
          <w:tcPr>
            <w:tcW w:w="892" w:type="dxa"/>
            <w:vMerge w:val="restart"/>
          </w:tcPr>
          <w:p w14:paraId="7F03FA31" w14:textId="149FA6B3" w:rsidR="000116AF" w:rsidRDefault="000116AF" w:rsidP="000116AF">
            <w:pPr>
              <w:ind w:left="0"/>
            </w:pPr>
            <w:r>
              <w:t>Week 5</w:t>
            </w:r>
          </w:p>
        </w:tc>
        <w:tc>
          <w:tcPr>
            <w:tcW w:w="2433" w:type="dxa"/>
          </w:tcPr>
          <w:p w14:paraId="10AF0637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22</w:t>
            </w:r>
            <w:r w:rsidRPr="00894CE9">
              <w:rPr>
                <w:vertAlign w:val="superscript"/>
              </w:rPr>
              <w:t>nd</w:t>
            </w:r>
          </w:p>
          <w:p w14:paraId="6EBFB21E" w14:textId="77777777" w:rsidR="000116AF" w:rsidRDefault="000116AF" w:rsidP="000116AF">
            <w:pPr>
              <w:ind w:left="0"/>
            </w:pPr>
            <w:r>
              <w:t>10am-12pm</w:t>
            </w:r>
          </w:p>
          <w:p w14:paraId="116EB298" w14:textId="77777777" w:rsidR="000116AF" w:rsidRDefault="000116AF" w:rsidP="000116AF">
            <w:pPr>
              <w:ind w:left="0"/>
            </w:pPr>
            <w:r>
              <w:t>1pm-3pm</w:t>
            </w:r>
          </w:p>
          <w:p w14:paraId="56A228CE" w14:textId="7379A22C" w:rsidR="00A8096A" w:rsidRDefault="00A8096A" w:rsidP="000116AF">
            <w:pPr>
              <w:ind w:left="0"/>
            </w:pPr>
            <w:r>
              <w:t>3:30pm-6:30pm</w:t>
            </w:r>
          </w:p>
        </w:tc>
        <w:tc>
          <w:tcPr>
            <w:tcW w:w="2842" w:type="dxa"/>
          </w:tcPr>
          <w:p w14:paraId="075653B0" w14:textId="77777777" w:rsidR="000116AF" w:rsidRDefault="000116AF" w:rsidP="000116AF">
            <w:pPr>
              <w:ind w:left="0"/>
            </w:pPr>
            <w:r>
              <w:t>Assignment 5</w:t>
            </w:r>
          </w:p>
          <w:p w14:paraId="26043C2E" w14:textId="3F2F5358" w:rsidR="000116AF" w:rsidRPr="00CF4984" w:rsidRDefault="000116AF" w:rsidP="000116AF">
            <w:pPr>
              <w:ind w:left="0"/>
            </w:pPr>
            <w:r>
              <w:rPr>
                <w:b/>
              </w:rPr>
              <w:t xml:space="preserve">DUE: </w:t>
            </w:r>
            <w:r>
              <w:t>Assignment 4</w:t>
            </w:r>
          </w:p>
        </w:tc>
        <w:tc>
          <w:tcPr>
            <w:tcW w:w="3386" w:type="dxa"/>
            <w:vMerge w:val="restart"/>
          </w:tcPr>
          <w:p w14:paraId="6ED62668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Understanding and Applying Radian Measure</w:t>
            </w:r>
          </w:p>
          <w:p w14:paraId="00FB9FEA" w14:textId="77777777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Connecting Graphs and Functions of Trigonometric Functions</w:t>
            </w:r>
          </w:p>
          <w:p w14:paraId="53F8BF75" w14:textId="45D2B012" w:rsidR="000116AF" w:rsidRDefault="000116AF" w:rsidP="000116AF">
            <w:pPr>
              <w:pStyle w:val="ListParagraph"/>
              <w:numPr>
                <w:ilvl w:val="0"/>
                <w:numId w:val="16"/>
              </w:numPr>
            </w:pPr>
            <w:r>
              <w:t>Solving Trigonometric Equations</w:t>
            </w:r>
          </w:p>
        </w:tc>
      </w:tr>
      <w:tr w:rsidR="000116AF" w14:paraId="196932C8" w14:textId="08D5CB91" w:rsidTr="00296F9D">
        <w:tc>
          <w:tcPr>
            <w:tcW w:w="892" w:type="dxa"/>
            <w:vMerge/>
          </w:tcPr>
          <w:p w14:paraId="1C7D3C45" w14:textId="77777777" w:rsidR="000116AF" w:rsidRDefault="000116AF" w:rsidP="000116AF">
            <w:pPr>
              <w:ind w:left="0"/>
            </w:pPr>
          </w:p>
        </w:tc>
        <w:tc>
          <w:tcPr>
            <w:tcW w:w="2433" w:type="dxa"/>
          </w:tcPr>
          <w:p w14:paraId="072429FD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24</w:t>
            </w:r>
            <w:r w:rsidRPr="00894CE9">
              <w:rPr>
                <w:vertAlign w:val="superscript"/>
              </w:rPr>
              <w:t>th</w:t>
            </w:r>
          </w:p>
          <w:p w14:paraId="0B7DDAD1" w14:textId="54084383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76403CCB" w14:textId="77777777" w:rsidR="000116AF" w:rsidRDefault="000116AF" w:rsidP="000116AF">
            <w:pPr>
              <w:ind w:left="0"/>
            </w:pPr>
          </w:p>
        </w:tc>
        <w:tc>
          <w:tcPr>
            <w:tcW w:w="3386" w:type="dxa"/>
            <w:vMerge/>
          </w:tcPr>
          <w:p w14:paraId="0CEF27E9" w14:textId="665EBD25" w:rsidR="000116AF" w:rsidRDefault="000116AF" w:rsidP="000116AF">
            <w:pPr>
              <w:ind w:left="0"/>
            </w:pPr>
          </w:p>
        </w:tc>
      </w:tr>
      <w:tr w:rsidR="000116AF" w14:paraId="31E214C6" w14:textId="4DDACBE4" w:rsidTr="00296F9D">
        <w:tc>
          <w:tcPr>
            <w:tcW w:w="892" w:type="dxa"/>
            <w:vMerge/>
          </w:tcPr>
          <w:p w14:paraId="73CDE005" w14:textId="77777777" w:rsidR="000116AF" w:rsidRDefault="000116AF" w:rsidP="000116AF">
            <w:pPr>
              <w:ind w:left="0"/>
            </w:pPr>
          </w:p>
        </w:tc>
        <w:tc>
          <w:tcPr>
            <w:tcW w:w="2433" w:type="dxa"/>
          </w:tcPr>
          <w:p w14:paraId="57D226A2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25</w:t>
            </w:r>
            <w:r w:rsidRPr="00894CE9">
              <w:rPr>
                <w:vertAlign w:val="superscript"/>
              </w:rPr>
              <w:t>th</w:t>
            </w:r>
          </w:p>
          <w:p w14:paraId="3C1816F4" w14:textId="2AE01B43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0335614A" w14:textId="77777777" w:rsidR="000116AF" w:rsidRDefault="000116AF" w:rsidP="000116AF">
            <w:pPr>
              <w:ind w:left="0"/>
            </w:pPr>
          </w:p>
        </w:tc>
        <w:tc>
          <w:tcPr>
            <w:tcW w:w="3386" w:type="dxa"/>
            <w:vMerge/>
          </w:tcPr>
          <w:p w14:paraId="5DCCD726" w14:textId="1BDCE28A" w:rsidR="000116AF" w:rsidRDefault="000116AF" w:rsidP="000116AF">
            <w:pPr>
              <w:ind w:left="0"/>
            </w:pPr>
          </w:p>
        </w:tc>
      </w:tr>
      <w:tr w:rsidR="000116AF" w14:paraId="6539E84A" w14:textId="1666A72C" w:rsidTr="00296F9D">
        <w:tc>
          <w:tcPr>
            <w:tcW w:w="892" w:type="dxa"/>
            <w:vMerge/>
          </w:tcPr>
          <w:p w14:paraId="4943AEF2" w14:textId="77777777" w:rsidR="000116AF" w:rsidRDefault="000116AF" w:rsidP="000116AF">
            <w:pPr>
              <w:ind w:left="0"/>
            </w:pPr>
          </w:p>
        </w:tc>
        <w:tc>
          <w:tcPr>
            <w:tcW w:w="2433" w:type="dxa"/>
          </w:tcPr>
          <w:p w14:paraId="168BF227" w14:textId="77777777" w:rsidR="000116AF" w:rsidRDefault="000116AF" w:rsidP="000116AF">
            <w:pPr>
              <w:ind w:left="0"/>
              <w:rPr>
                <w:vertAlign w:val="superscript"/>
              </w:rPr>
            </w:pPr>
            <w:r>
              <w:t>April 26</w:t>
            </w:r>
            <w:r w:rsidRPr="00894CE9">
              <w:rPr>
                <w:vertAlign w:val="superscript"/>
              </w:rPr>
              <w:t>th</w:t>
            </w:r>
          </w:p>
          <w:p w14:paraId="449B618A" w14:textId="38886705" w:rsidR="000116AF" w:rsidRDefault="000116AF" w:rsidP="000116AF">
            <w:pPr>
              <w:ind w:left="0"/>
            </w:pPr>
            <w:r>
              <w:t>4pm-6pm</w:t>
            </w:r>
          </w:p>
        </w:tc>
        <w:tc>
          <w:tcPr>
            <w:tcW w:w="2842" w:type="dxa"/>
          </w:tcPr>
          <w:p w14:paraId="17F9CCFE" w14:textId="23CF629E" w:rsidR="000116AF" w:rsidRDefault="000116AF" w:rsidP="000116AF">
            <w:pPr>
              <w:ind w:left="0"/>
            </w:pPr>
            <w:r>
              <w:t>Test 5</w:t>
            </w:r>
          </w:p>
        </w:tc>
        <w:tc>
          <w:tcPr>
            <w:tcW w:w="3386" w:type="dxa"/>
            <w:vMerge/>
          </w:tcPr>
          <w:p w14:paraId="7B27F8B4" w14:textId="77777777" w:rsidR="000116AF" w:rsidRDefault="000116AF" w:rsidP="000116AF">
            <w:pPr>
              <w:ind w:left="0"/>
            </w:pPr>
          </w:p>
        </w:tc>
      </w:tr>
    </w:tbl>
    <w:p w14:paraId="3E552E76" w14:textId="42A1FD22" w:rsidR="00907478" w:rsidRDefault="00907478" w:rsidP="00C253EA">
      <w:pPr>
        <w:ind w:left="0"/>
      </w:pPr>
    </w:p>
    <w:p w14:paraId="5B78D545" w14:textId="76433B9F" w:rsidR="00C253EA" w:rsidRDefault="00C253EA" w:rsidP="00C253EA">
      <w:pPr>
        <w:ind w:left="0"/>
      </w:pPr>
      <w:r>
        <w:lastRenderedPageBreak/>
        <w:t>Note: Final Exam Date to be announced prior to week 5</w:t>
      </w:r>
    </w:p>
    <w:p w14:paraId="0C5338B4" w14:textId="6A914AF6" w:rsidR="00C253EA" w:rsidRPr="00CF4984" w:rsidRDefault="00C253EA" w:rsidP="00C253EA">
      <w:pPr>
        <w:ind w:left="0"/>
      </w:pPr>
      <w:r>
        <w:t>This schedule is subject to modification as required</w:t>
      </w:r>
    </w:p>
    <w:sectPr w:rsidR="00C253EA" w:rsidRPr="00CF4984" w:rsidSect="006F6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09" w:right="1183" w:bottom="85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EBAFC" w14:textId="77777777" w:rsidR="009E1D3C" w:rsidRDefault="009E1D3C">
      <w:pPr>
        <w:spacing w:after="0" w:line="240" w:lineRule="auto"/>
      </w:pPr>
      <w:r>
        <w:separator/>
      </w:r>
    </w:p>
    <w:p w14:paraId="30C81337" w14:textId="77777777" w:rsidR="009E1D3C" w:rsidRDefault="009E1D3C"/>
  </w:endnote>
  <w:endnote w:type="continuationSeparator" w:id="0">
    <w:p w14:paraId="406F51B7" w14:textId="77777777" w:rsidR="009E1D3C" w:rsidRDefault="009E1D3C">
      <w:pPr>
        <w:spacing w:after="0" w:line="240" w:lineRule="auto"/>
      </w:pPr>
      <w:r>
        <w:continuationSeparator/>
      </w:r>
    </w:p>
    <w:p w14:paraId="099EB44C" w14:textId="77777777" w:rsidR="009E1D3C" w:rsidRDefault="009E1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D9230" w14:textId="77777777" w:rsidR="005E5A3F" w:rsidRDefault="005E5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ADCD" w14:textId="77777777" w:rsidR="005E5A3F" w:rsidRDefault="005E5A3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B4E9D" w14:textId="77777777" w:rsidR="005E5A3F" w:rsidRDefault="005E5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96C6" w14:textId="77777777" w:rsidR="009E1D3C" w:rsidRDefault="009E1D3C">
      <w:pPr>
        <w:spacing w:after="0" w:line="240" w:lineRule="auto"/>
      </w:pPr>
      <w:r>
        <w:separator/>
      </w:r>
    </w:p>
    <w:p w14:paraId="4E3811B4" w14:textId="77777777" w:rsidR="009E1D3C" w:rsidRDefault="009E1D3C"/>
  </w:footnote>
  <w:footnote w:type="continuationSeparator" w:id="0">
    <w:p w14:paraId="62BBE336" w14:textId="77777777" w:rsidR="009E1D3C" w:rsidRDefault="009E1D3C">
      <w:pPr>
        <w:spacing w:after="0" w:line="240" w:lineRule="auto"/>
      </w:pPr>
      <w:r>
        <w:continuationSeparator/>
      </w:r>
    </w:p>
    <w:p w14:paraId="5D087C29" w14:textId="77777777" w:rsidR="009E1D3C" w:rsidRDefault="009E1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719E3" w14:textId="77777777" w:rsidR="005E5A3F" w:rsidRDefault="005E5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EF58" w14:textId="77777777" w:rsidR="005E5A3F" w:rsidRDefault="005E5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11B92" w14:textId="77777777" w:rsidR="005E5A3F" w:rsidRDefault="005E5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B8157A"/>
    <w:multiLevelType w:val="hybridMultilevel"/>
    <w:tmpl w:val="4B02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 w15:restartNumberingAfterBreak="0">
    <w:nsid w:val="5A9A7DD0"/>
    <w:multiLevelType w:val="hybridMultilevel"/>
    <w:tmpl w:val="CAA6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5"/>
  </w:num>
  <w:num w:numId="13">
    <w:abstractNumId w:val="9"/>
  </w:num>
  <w:num w:numId="14">
    <w:abstractNumId w:val="1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1NzUyNTYxMDc0NbRU0lEKTi0uzszPAykwrAUADKozPSwAAAA="/>
  </w:docVars>
  <w:rsids>
    <w:rsidRoot w:val="00C92FC0"/>
    <w:rsid w:val="000116AF"/>
    <w:rsid w:val="00051678"/>
    <w:rsid w:val="00080C63"/>
    <w:rsid w:val="000C47C7"/>
    <w:rsid w:val="000D1F66"/>
    <w:rsid w:val="000D3390"/>
    <w:rsid w:val="001800F8"/>
    <w:rsid w:val="002513C6"/>
    <w:rsid w:val="00294C3F"/>
    <w:rsid w:val="00296F9D"/>
    <w:rsid w:val="002C1552"/>
    <w:rsid w:val="00303660"/>
    <w:rsid w:val="00315E05"/>
    <w:rsid w:val="00320B75"/>
    <w:rsid w:val="00335CC4"/>
    <w:rsid w:val="0034617C"/>
    <w:rsid w:val="00356102"/>
    <w:rsid w:val="003B0C99"/>
    <w:rsid w:val="003F2336"/>
    <w:rsid w:val="003F397A"/>
    <w:rsid w:val="003F3D12"/>
    <w:rsid w:val="00407D7F"/>
    <w:rsid w:val="004343C1"/>
    <w:rsid w:val="004C0D7C"/>
    <w:rsid w:val="00521179"/>
    <w:rsid w:val="005260D8"/>
    <w:rsid w:val="0055429E"/>
    <w:rsid w:val="00567C7E"/>
    <w:rsid w:val="005C7BF4"/>
    <w:rsid w:val="005E5A3F"/>
    <w:rsid w:val="00696D06"/>
    <w:rsid w:val="006B6AF4"/>
    <w:rsid w:val="006F696C"/>
    <w:rsid w:val="007002A7"/>
    <w:rsid w:val="00721AE6"/>
    <w:rsid w:val="00740829"/>
    <w:rsid w:val="00793758"/>
    <w:rsid w:val="007A06AE"/>
    <w:rsid w:val="008046D8"/>
    <w:rsid w:val="00807F4F"/>
    <w:rsid w:val="00814746"/>
    <w:rsid w:val="00851BEE"/>
    <w:rsid w:val="00890F29"/>
    <w:rsid w:val="00894CE9"/>
    <w:rsid w:val="008D4C85"/>
    <w:rsid w:val="008E36BC"/>
    <w:rsid w:val="00907478"/>
    <w:rsid w:val="00917394"/>
    <w:rsid w:val="009638F9"/>
    <w:rsid w:val="009866E2"/>
    <w:rsid w:val="0099490F"/>
    <w:rsid w:val="009E1D3C"/>
    <w:rsid w:val="00A37415"/>
    <w:rsid w:val="00A40744"/>
    <w:rsid w:val="00A8096A"/>
    <w:rsid w:val="00AE3359"/>
    <w:rsid w:val="00B51EB3"/>
    <w:rsid w:val="00B979D8"/>
    <w:rsid w:val="00BB1F80"/>
    <w:rsid w:val="00BB7054"/>
    <w:rsid w:val="00C11B7B"/>
    <w:rsid w:val="00C253EA"/>
    <w:rsid w:val="00C92FC0"/>
    <w:rsid w:val="00CB64BE"/>
    <w:rsid w:val="00CF4984"/>
    <w:rsid w:val="00CF7F3E"/>
    <w:rsid w:val="00D777CF"/>
    <w:rsid w:val="00DB445C"/>
    <w:rsid w:val="00E129F9"/>
    <w:rsid w:val="00E34095"/>
    <w:rsid w:val="00E60CF9"/>
    <w:rsid w:val="00EF5BE5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8F2CD"/>
  <w15:chartTrackingRefBased/>
  <w15:docId w15:val="{C5D79DBB-8AD2-45C6-9255-9B1CB1C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table" w:customStyle="1" w:styleId="Calendar3">
    <w:name w:val="Calendar 3"/>
    <w:basedOn w:val="TableNormal"/>
    <w:uiPriority w:val="99"/>
    <w:qFormat/>
    <w:rsid w:val="00C92FC0"/>
    <w:pPr>
      <w:spacing w:after="0" w:line="240" w:lineRule="auto"/>
      <w:ind w:left="0"/>
      <w:jc w:val="right"/>
    </w:pPr>
    <w:rPr>
      <w:rFonts w:asciiTheme="majorHAnsi" w:eastAsiaTheme="majorEastAsia" w:hAnsiTheme="majorHAnsi" w:cstheme="majorBidi"/>
      <w:color w:val="000000" w:themeColor="text1"/>
      <w:lang w:eastAsia="en-US"/>
    </w:rPr>
    <w:tblPr/>
    <w:tblStylePr w:type="firstRow">
      <w:pPr>
        <w:wordWrap/>
        <w:jc w:val="right"/>
      </w:pPr>
      <w:rPr>
        <w:color w:val="707070" w:themeColor="accent1"/>
        <w:sz w:val="44"/>
      </w:rPr>
    </w:tblStylePr>
    <w:tblStylePr w:type="firstCol">
      <w:rPr>
        <w:color w:val="707070" w:themeColor="accent1"/>
      </w:rPr>
    </w:tblStylePr>
    <w:tblStylePr w:type="lastCol">
      <w:rPr>
        <w:color w:val="707070" w:themeColor="accent1"/>
      </w:rPr>
    </w:tblStylePr>
  </w:style>
  <w:style w:type="table" w:styleId="TableGrid">
    <w:name w:val="Table Grid"/>
    <w:basedOn w:val="TableNormal"/>
    <w:uiPriority w:val="39"/>
    <w:rsid w:val="006F6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5A3F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3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90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derekkailiu/MHF4U-Mar-Apr-201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43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</dc:creator>
  <cp:keywords/>
  <dc:description/>
  <cp:lastModifiedBy>Kai Liu</cp:lastModifiedBy>
  <cp:revision>4</cp:revision>
  <cp:lastPrinted>2018-03-29T15:37:00Z</cp:lastPrinted>
  <dcterms:created xsi:type="dcterms:W3CDTF">2018-03-29T18:18:00Z</dcterms:created>
  <dcterms:modified xsi:type="dcterms:W3CDTF">2018-04-03T19:10:00Z</dcterms:modified>
</cp:coreProperties>
</file>